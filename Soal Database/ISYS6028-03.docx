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335C0" w:rsidRPr="00876A58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C0" w:rsidRDefault="00E335C0" w:rsidP="00573EF5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</w:p>
          <w:p w:rsidR="00E335C0" w:rsidRPr="008E1A97" w:rsidRDefault="00E335C0" w:rsidP="00573EF5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r>
              <w:rPr>
                <w:rFonts w:ascii="Arial" w:hAnsi="Arial" w:cs="Arial"/>
                <w:i/>
                <w:sz w:val="16"/>
              </w:rPr>
              <w:t xml:space="preserve">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335C0" w:rsidRPr="00876A58" w:rsidRDefault="00BD0186" w:rsidP="00573EF5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2FAA84B6" wp14:editId="3BB208CB">
                  <wp:extent cx="1391572" cy="1050808"/>
                  <wp:effectExtent l="0" t="0" r="0" b="0"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572" cy="1050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E335C0" w:rsidRPr="00876A58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C0" w:rsidRDefault="00E335C0" w:rsidP="00573EF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716209">
              <w:rPr>
                <w:rFonts w:ascii="Arial Narrow" w:hAnsi="Arial Narrow" w:cs="Tahoma"/>
                <w:sz w:val="36"/>
              </w:rPr>
              <w:t>ISYS6028</w:t>
            </w:r>
          </w:p>
          <w:p w:rsidR="00E335C0" w:rsidRPr="00876A58" w:rsidRDefault="00E335C0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335C0" w:rsidRPr="00876A58" w:rsidRDefault="00E335C0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335C0" w:rsidRPr="00876A58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C0" w:rsidRPr="00E667AE" w:rsidRDefault="00E335C0" w:rsidP="00573EF5">
            <w:pPr>
              <w:ind w:right="48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Teknik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Informatika</w:t>
            </w:r>
            <w:proofErr w:type="spellEnd"/>
          </w:p>
          <w:p w:rsidR="00E335C0" w:rsidRPr="003463CF" w:rsidRDefault="00E335C0" w:rsidP="00573EF5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335C0" w:rsidRPr="000F057A" w:rsidRDefault="00E335C0" w:rsidP="00573EF5">
            <w:pPr>
              <w:jc w:val="right"/>
              <w:rPr>
                <w:rFonts w:ascii="Arial" w:hAnsi="Arial" w:cs="Arial"/>
              </w:rPr>
            </w:pPr>
            <w:r w:rsidRPr="00AE3980">
              <w:rPr>
                <w:rFonts w:ascii="Arial" w:hAnsi="Arial" w:cs="Arial"/>
                <w:sz w:val="18"/>
                <w:szCs w:val="18"/>
                <w:lang w:val="id-ID"/>
              </w:rPr>
              <w:t>CS-</w:t>
            </w:r>
            <w:r>
              <w:t xml:space="preserve"> </w:t>
            </w:r>
            <w:r w:rsidRPr="005236F4">
              <w:rPr>
                <w:rFonts w:ascii="Arial" w:hAnsi="Arial" w:cs="Arial"/>
                <w:sz w:val="18"/>
                <w:szCs w:val="18"/>
                <w:lang w:val="id-ID"/>
              </w:rPr>
              <w:t>ISYS6028</w:t>
            </w:r>
            <w:r w:rsidRPr="00AE3980">
              <w:rPr>
                <w:rFonts w:ascii="Arial" w:hAnsi="Arial" w:cs="Arial"/>
                <w:sz w:val="18"/>
                <w:szCs w:val="18"/>
                <w:lang w:val="id-ID"/>
              </w:rPr>
              <w:t>-Var01</w:t>
            </w:r>
          </w:p>
        </w:tc>
      </w:tr>
      <w:tr w:rsidR="00E335C0" w:rsidRPr="00876A58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335C0" w:rsidRPr="009530B6" w:rsidRDefault="00E335C0" w:rsidP="00573EF5">
            <w:pPr>
              <w:pStyle w:val="Header"/>
              <w:rPr>
                <w:rFonts w:ascii="Arial" w:hAnsi="Arial" w:cs="Arial"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Mulai </w:t>
            </w:r>
            <w:r>
              <w:rPr>
                <w:rFonts w:ascii="Arial" w:hAnsi="Arial" w:cs="Arial"/>
                <w:sz w:val="18"/>
                <w:lang w:val="id-ID"/>
              </w:rPr>
              <w:t xml:space="preserve">Semester </w:t>
            </w:r>
            <w:proofErr w:type="spellStart"/>
            <w:r>
              <w:rPr>
                <w:rFonts w:ascii="Arial" w:hAnsi="Arial" w:cs="Arial"/>
                <w:sz w:val="18"/>
              </w:rPr>
              <w:t>Ganjil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</w:t>
            </w:r>
            <w:r>
              <w:rPr>
                <w:rFonts w:ascii="Arial" w:hAnsi="Arial" w:cs="Arial"/>
                <w:sz w:val="18"/>
                <w:lang w:val="id-ID"/>
              </w:rPr>
              <w:t>7/2018</w:t>
            </w:r>
          </w:p>
          <w:p w:rsidR="00E335C0" w:rsidRPr="003463CF" w:rsidRDefault="00E335C0" w:rsidP="00573EF5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6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6"/>
              </w:rPr>
              <w:t>Odd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sz w:val="18"/>
              </w:rPr>
              <w:t>201</w:t>
            </w:r>
            <w:r>
              <w:rPr>
                <w:rFonts w:ascii="Arial" w:hAnsi="Arial" w:cs="Arial"/>
                <w:sz w:val="18"/>
                <w:lang w:val="id-ID"/>
              </w:rPr>
              <w:t>7/2018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335C0" w:rsidRPr="003463CF" w:rsidRDefault="00E335C0" w:rsidP="00573EF5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  <w:p w:rsidR="00E335C0" w:rsidRPr="00A552D5" w:rsidRDefault="00E335C0" w:rsidP="00573EF5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>
              <w:rPr>
                <w:rFonts w:ascii="Arial" w:hAnsi="Arial" w:cs="Arial"/>
                <w:i/>
                <w:sz w:val="16"/>
              </w:rPr>
              <w:t xml:space="preserve"> 00</w:t>
            </w:r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786CEE" w:rsidRPr="00DC6034" w:rsidRDefault="00DC6034" w:rsidP="005B66A9">
      <w:pPr>
        <w:rPr>
          <w:b/>
        </w:rPr>
      </w:pPr>
      <w:r w:rsidRPr="00DC6034">
        <w:rPr>
          <w:b/>
        </w:rPr>
        <w:t>Learning Outcomes</w:t>
      </w:r>
    </w:p>
    <w:p w:rsidR="00DC6034" w:rsidRDefault="00DC6034" w:rsidP="005B66A9"/>
    <w:p w:rsidR="002238D8" w:rsidRDefault="002238D8" w:rsidP="002238D8">
      <w:pPr>
        <w:pStyle w:val="ListParagraph"/>
        <w:numPr>
          <w:ilvl w:val="0"/>
          <w:numId w:val="17"/>
        </w:numPr>
      </w:pPr>
      <w:r w:rsidRPr="002238D8">
        <w:t>Apply database language and SQL Programming language</w:t>
      </w:r>
    </w:p>
    <w:p w:rsidR="00DC6034" w:rsidRPr="0019652A" w:rsidRDefault="00DC6034" w:rsidP="00DC6034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:rsidR="00DC6034" w:rsidRDefault="00DC6034" w:rsidP="005B66A9"/>
    <w:p w:rsidR="00897DDE" w:rsidRPr="00A80E9C" w:rsidRDefault="00256AAF" w:rsidP="00E64F26">
      <w:pPr>
        <w:pStyle w:val="ListParagraph"/>
        <w:numPr>
          <w:ilvl w:val="0"/>
          <w:numId w:val="17"/>
        </w:numPr>
      </w:pPr>
      <w:r>
        <w:t>Session 03</w:t>
      </w:r>
      <w:r w:rsidR="00A80E9C">
        <w:t xml:space="preserve"> </w:t>
      </w:r>
      <w:r w:rsidR="00A80E9C" w:rsidRPr="00A80E9C">
        <w:rPr>
          <w:b/>
        </w:rPr>
        <w:t xml:space="preserve">- </w:t>
      </w:r>
      <w:r w:rsidR="00897DDE" w:rsidRPr="00A80E9C">
        <w:t>SQL – Data Manipulation (1) </w:t>
      </w:r>
    </w:p>
    <w:p w:rsidR="00DC6034" w:rsidRDefault="00DC6034" w:rsidP="003C03A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:rsidR="000E7B5C" w:rsidRPr="000E7B5C" w:rsidRDefault="000E7B5C" w:rsidP="000E7B5C"/>
    <w:p w:rsidR="00A80E9C" w:rsidRPr="000948D1" w:rsidRDefault="00A80E9C" w:rsidP="00A80E9C">
      <w:pPr>
        <w:pStyle w:val="ListParagraph"/>
        <w:numPr>
          <w:ilvl w:val="0"/>
          <w:numId w:val="17"/>
        </w:numPr>
        <w:rPr>
          <w:b/>
        </w:rPr>
      </w:pPr>
      <w:r w:rsidRPr="000948D1">
        <w:rPr>
          <w:b/>
        </w:rPr>
        <w:t>Insert Data</w:t>
      </w:r>
    </w:p>
    <w:p w:rsidR="00A80E9C" w:rsidRPr="000948D1" w:rsidRDefault="00A80E9C" w:rsidP="00A80E9C">
      <w:pPr>
        <w:pStyle w:val="ListParagraph"/>
        <w:numPr>
          <w:ilvl w:val="0"/>
          <w:numId w:val="17"/>
        </w:numPr>
        <w:rPr>
          <w:b/>
        </w:rPr>
      </w:pPr>
      <w:r w:rsidRPr="000948D1">
        <w:rPr>
          <w:b/>
        </w:rPr>
        <w:t>Delete Data</w:t>
      </w:r>
    </w:p>
    <w:p w:rsidR="00A80E9C" w:rsidRPr="000948D1" w:rsidRDefault="00A80E9C" w:rsidP="00A80E9C">
      <w:pPr>
        <w:pStyle w:val="ListParagraph"/>
        <w:numPr>
          <w:ilvl w:val="0"/>
          <w:numId w:val="17"/>
        </w:numPr>
        <w:rPr>
          <w:b/>
        </w:rPr>
      </w:pPr>
      <w:r w:rsidRPr="000948D1">
        <w:rPr>
          <w:b/>
        </w:rPr>
        <w:t>Update Data</w:t>
      </w:r>
    </w:p>
    <w:p w:rsidR="00DC6034" w:rsidRPr="000948D1" w:rsidRDefault="00A80E9C" w:rsidP="00A80E9C">
      <w:pPr>
        <w:pStyle w:val="ListParagraph"/>
        <w:numPr>
          <w:ilvl w:val="0"/>
          <w:numId w:val="17"/>
        </w:numPr>
        <w:rPr>
          <w:b/>
        </w:rPr>
      </w:pPr>
      <w:r w:rsidRPr="000948D1">
        <w:rPr>
          <w:b/>
        </w:rPr>
        <w:t>Begin Trans</w:t>
      </w:r>
    </w:p>
    <w:p w:rsidR="00256AAF" w:rsidRPr="00A80E9C" w:rsidRDefault="00256AAF" w:rsidP="00A80E9C">
      <w:pPr>
        <w:pStyle w:val="ListParagraph"/>
        <w:numPr>
          <w:ilvl w:val="0"/>
          <w:numId w:val="17"/>
        </w:numPr>
      </w:pPr>
      <w:r>
        <w:t>Simple Query</w:t>
      </w:r>
    </w:p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A73C6B" w:rsidRDefault="00A73C6B" w:rsidP="005B66A9"/>
    <w:p w:rsidR="009D1597" w:rsidRDefault="009D1597" w:rsidP="005B66A9"/>
    <w:p w:rsidR="009D1597" w:rsidRDefault="009D1597" w:rsidP="005B66A9"/>
    <w:p w:rsidR="009D1597" w:rsidRDefault="009D1597" w:rsidP="005B66A9"/>
    <w:p w:rsidR="009D1597" w:rsidRDefault="009D1597" w:rsidP="005B66A9"/>
    <w:p w:rsidR="00A80E9C" w:rsidRDefault="00A80E9C" w:rsidP="005B66A9"/>
    <w:p w:rsidR="00A80E9C" w:rsidRDefault="00A80E9C" w:rsidP="005B66A9"/>
    <w:p w:rsidR="00A80E9C" w:rsidRDefault="00A80E9C" w:rsidP="005B66A9"/>
    <w:p w:rsidR="00A80E9C" w:rsidRDefault="00A80E9C" w:rsidP="005B66A9"/>
    <w:p w:rsidR="00A80E9C" w:rsidRDefault="00A80E9C" w:rsidP="005B66A9"/>
    <w:p w:rsidR="00A80E9C" w:rsidRDefault="00A80E9C" w:rsidP="005B66A9"/>
    <w:p w:rsidR="00A80E9C" w:rsidRDefault="00A80E9C" w:rsidP="005B66A9"/>
    <w:p w:rsidR="00DC6034" w:rsidRDefault="00DC6034" w:rsidP="005B66A9"/>
    <w:p w:rsidR="00B718EA" w:rsidRDefault="00B718EA" w:rsidP="005B66A9"/>
    <w:p w:rsidR="00B718EA" w:rsidRDefault="00B718EA" w:rsidP="005B66A9"/>
    <w:p w:rsidR="00B718EA" w:rsidRDefault="00B718EA" w:rsidP="005B66A9"/>
    <w:p w:rsidR="00DC6034" w:rsidRDefault="00DC6034" w:rsidP="005B66A9"/>
    <w:p w:rsidR="00AA0396" w:rsidRDefault="00AA0396" w:rsidP="00AA0396">
      <w:pPr>
        <w:ind w:left="-90"/>
        <w:rPr>
          <w:b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Relasional</w:t>
      </w:r>
      <w:proofErr w:type="spellEnd"/>
    </w:p>
    <w:p w:rsidR="00AA0396" w:rsidRDefault="00AA0396" w:rsidP="00AA0396">
      <w:pPr>
        <w:ind w:left="-90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>Relational Table</w:t>
      </w:r>
    </w:p>
    <w:p w:rsidR="00AA0396" w:rsidRDefault="00AA0396" w:rsidP="005B66A9"/>
    <w:p w:rsidR="00AA0396" w:rsidRDefault="00AA0396" w:rsidP="005B66A9"/>
    <w:p w:rsidR="00AA0396" w:rsidRDefault="00AA0396" w:rsidP="005B66A9"/>
    <w:p w:rsidR="00AA0396" w:rsidRDefault="00AA0396" w:rsidP="005B66A9"/>
    <w:p w:rsidR="00AA0396" w:rsidRDefault="000E7842" w:rsidP="005B66A9"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43815</wp:posOffset>
            </wp:positionV>
            <wp:extent cx="4981575" cy="3990975"/>
            <wp:effectExtent l="19050" t="0" r="9525" b="0"/>
            <wp:wrapNone/>
            <wp:docPr id="1" name="Picture 1" descr="U:\SHARED\SUBCO\For Ast\!!!!Genap 2015-2016\1. Bank Soal Praktikum Genap 2015-2016\Practicum\ISYS6123\ReadMe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SHARED\SUBCO\For Ast\!!!!Genap 2015-2016\1. Bank Soal Praktikum Genap 2015-2016\Practicum\ISYS6123\ReadMe\ER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0396" w:rsidRDefault="00AA0396" w:rsidP="005B66A9"/>
    <w:p w:rsidR="00AA0396" w:rsidRDefault="00AA0396" w:rsidP="005B66A9"/>
    <w:p w:rsidR="00AA0396" w:rsidRDefault="00AA0396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B718EA" w:rsidRDefault="00B718EA" w:rsidP="005B66A9"/>
    <w:p w:rsidR="00B718EA" w:rsidRDefault="00B718EA" w:rsidP="005B66A9"/>
    <w:p w:rsidR="00B718EA" w:rsidRPr="00786CEE" w:rsidRDefault="00B718EA" w:rsidP="005B66A9"/>
    <w:p w:rsidR="00D661BB" w:rsidRPr="004678F3" w:rsidRDefault="00D661BB" w:rsidP="00D661BB">
      <w:pPr>
        <w:pStyle w:val="ListParagraph"/>
        <w:ind w:left="-124"/>
        <w:jc w:val="both"/>
        <w:rPr>
          <w:b/>
          <w:bCs/>
        </w:rPr>
      </w:pPr>
      <w:proofErr w:type="spellStart"/>
      <w:r w:rsidRPr="004678F3">
        <w:rPr>
          <w:b/>
          <w:bCs/>
        </w:rPr>
        <w:t>Sintaks</w:t>
      </w:r>
      <w:proofErr w:type="spellEnd"/>
    </w:p>
    <w:p w:rsidR="00786CEE" w:rsidRDefault="00D661BB" w:rsidP="00D661BB">
      <w:pPr>
        <w:pStyle w:val="ListParagraph"/>
        <w:ind w:left="-124"/>
        <w:rPr>
          <w:rFonts w:ascii="Arial" w:hAnsi="Arial" w:cs="Arial"/>
          <w:i/>
          <w:sz w:val="16"/>
        </w:rPr>
      </w:pPr>
      <w:r w:rsidRPr="004678F3">
        <w:rPr>
          <w:rFonts w:ascii="Arial" w:hAnsi="Arial" w:cs="Arial"/>
          <w:i/>
          <w:sz w:val="16"/>
        </w:rPr>
        <w:t>Syntax</w:t>
      </w:r>
    </w:p>
    <w:p w:rsidR="00ED7F7C" w:rsidRPr="00B718EA" w:rsidRDefault="00ED7F7C" w:rsidP="00B718EA">
      <w:pPr>
        <w:rPr>
          <w:rFonts w:ascii="Arial" w:hAnsi="Arial" w:cs="Arial"/>
          <w:i/>
          <w:sz w:val="16"/>
        </w:rPr>
      </w:pPr>
    </w:p>
    <w:p w:rsidR="00ED7F7C" w:rsidRPr="003224DE" w:rsidRDefault="00124756" w:rsidP="00ED7F7C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</w:pPr>
      <w:hyperlink r:id="rId10" w:history="1">
        <w:r w:rsidR="00ED7F7C" w:rsidRPr="003224DE">
          <w:rPr>
            <w:rStyle w:val="Hyperlink"/>
            <w:rFonts w:eastAsia="MS Mincho"/>
            <w:b/>
            <w:bCs/>
            <w:color w:val="000000" w:themeColor="text1"/>
          </w:rPr>
          <w:t>Insert Into</w:t>
        </w:r>
      </w:hyperlink>
      <w:r w:rsidR="00ED7F7C" w:rsidRPr="003224DE">
        <w:br/>
        <w:t xml:space="preserve">INSERT INTO  </w:t>
      </w:r>
      <w:proofErr w:type="spellStart"/>
      <w:r w:rsidR="00ED7F7C" w:rsidRPr="003224DE">
        <w:rPr>
          <w:bCs/>
        </w:rPr>
        <w:t>table_name</w:t>
      </w:r>
      <w:proofErr w:type="spellEnd"/>
      <w:r w:rsidR="00ED7F7C" w:rsidRPr="003224DE">
        <w:t xml:space="preserve"> </w:t>
      </w:r>
      <w:r w:rsidR="00ED7F7C">
        <w:t xml:space="preserve">[ </w:t>
      </w:r>
      <w:r w:rsidR="00ED7F7C" w:rsidRPr="003224DE">
        <w:t xml:space="preserve">( field1_name ,  field2_name </w:t>
      </w:r>
      <w:r w:rsidR="00ED7F7C">
        <w:t>[</w:t>
      </w:r>
      <w:r w:rsidR="00ED7F7C" w:rsidRPr="003224DE">
        <w:t>, ...</w:t>
      </w:r>
      <w:r w:rsidR="00ED7F7C">
        <w:t xml:space="preserve">] </w:t>
      </w:r>
      <w:r w:rsidR="00ED7F7C" w:rsidRPr="003224DE">
        <w:t>)</w:t>
      </w:r>
      <w:r w:rsidR="00ED7F7C">
        <w:t xml:space="preserve"> ]</w:t>
      </w:r>
      <w:r w:rsidR="00ED7F7C" w:rsidRPr="003224DE">
        <w:br/>
        <w:t xml:space="preserve">VALUES ( value1 ,  value2 </w:t>
      </w:r>
      <w:r w:rsidR="00ED7F7C">
        <w:t>[</w:t>
      </w:r>
      <w:r w:rsidR="00ED7F7C" w:rsidRPr="003224DE">
        <w:t>, ...</w:t>
      </w:r>
      <w:r w:rsidR="00ED7F7C">
        <w:t xml:space="preserve">] </w:t>
      </w:r>
      <w:r w:rsidR="00ED7F7C" w:rsidRPr="003224DE">
        <w:t xml:space="preserve">) </w:t>
      </w:r>
    </w:p>
    <w:p w:rsidR="00ED7F7C" w:rsidRPr="003224DE" w:rsidRDefault="00124756" w:rsidP="00ED7F7C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</w:pPr>
      <w:hyperlink r:id="rId11" w:history="1">
        <w:r w:rsidR="00ED7F7C" w:rsidRPr="003224DE">
          <w:rPr>
            <w:rStyle w:val="Hyperlink"/>
            <w:rFonts w:eastAsia="MS Mincho"/>
            <w:b/>
            <w:bCs/>
            <w:color w:val="000000" w:themeColor="text1"/>
          </w:rPr>
          <w:t>Update</w:t>
        </w:r>
      </w:hyperlink>
      <w:r w:rsidR="00ED7F7C" w:rsidRPr="003224DE">
        <w:br/>
      </w:r>
      <w:proofErr w:type="spellStart"/>
      <w:proofErr w:type="gramStart"/>
      <w:r w:rsidR="00ED7F7C" w:rsidRPr="003224DE">
        <w:t>UPDATE</w:t>
      </w:r>
      <w:proofErr w:type="spellEnd"/>
      <w:r w:rsidR="00ED7F7C" w:rsidRPr="003224DE">
        <w:t xml:space="preserve">  table</w:t>
      </w:r>
      <w:r w:rsidR="00ED7F7C">
        <w:t>1</w:t>
      </w:r>
      <w:proofErr w:type="gramEnd"/>
      <w:r w:rsidR="00ED7F7C" w:rsidRPr="003224DE">
        <w:t>_name</w:t>
      </w:r>
      <w:r w:rsidR="00ED7F7C" w:rsidRPr="003224DE">
        <w:br/>
        <w:t xml:space="preserve">SET  field1_name  = </w:t>
      </w:r>
      <w:proofErr w:type="spellStart"/>
      <w:r w:rsidR="00ED7F7C" w:rsidRPr="003224DE">
        <w:t>new</w:t>
      </w:r>
      <w:r w:rsidR="00ED7F7C">
        <w:t>_</w:t>
      </w:r>
      <w:r w:rsidR="00ED7F7C" w:rsidRPr="003224DE">
        <w:t>value</w:t>
      </w:r>
      <w:proofErr w:type="spellEnd"/>
      <w:r w:rsidR="00ED7F7C">
        <w:t xml:space="preserve"> [, …]</w:t>
      </w:r>
      <w:r w:rsidR="00ED7F7C" w:rsidRPr="003224DE">
        <w:br/>
      </w:r>
      <w:r w:rsidR="00ED7F7C">
        <w:t xml:space="preserve">[ FROM </w:t>
      </w:r>
      <w:r w:rsidR="00ED7F7C" w:rsidRPr="003224DE">
        <w:t>table</w:t>
      </w:r>
      <w:r w:rsidR="00ED7F7C">
        <w:t>1</w:t>
      </w:r>
      <w:r w:rsidR="00ED7F7C" w:rsidRPr="003224DE">
        <w:t>_name</w:t>
      </w:r>
      <w:r w:rsidR="00ED7F7C">
        <w:t>,</w:t>
      </w:r>
      <w:r w:rsidR="00ED7F7C" w:rsidRPr="003C185B">
        <w:t xml:space="preserve"> </w:t>
      </w:r>
      <w:r w:rsidR="00ED7F7C" w:rsidRPr="003224DE">
        <w:t>table</w:t>
      </w:r>
      <w:r w:rsidR="00ED7F7C">
        <w:t>2</w:t>
      </w:r>
      <w:r w:rsidR="00ED7F7C" w:rsidRPr="003224DE">
        <w:t>_name</w:t>
      </w:r>
      <w:r w:rsidR="00ED7F7C">
        <w:t xml:space="preserve"> [, …] ]</w:t>
      </w:r>
      <w:r w:rsidR="00ED7F7C">
        <w:br/>
        <w:t>WHERE condition</w:t>
      </w:r>
    </w:p>
    <w:p w:rsidR="00ED7F7C" w:rsidRDefault="00124756" w:rsidP="00ED7F7C">
      <w:pPr>
        <w:numPr>
          <w:ilvl w:val="12"/>
          <w:numId w:val="0"/>
        </w:numPr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</w:pPr>
      <w:hyperlink r:id="rId12" w:history="1">
        <w:r w:rsidR="00ED7F7C" w:rsidRPr="003224DE">
          <w:rPr>
            <w:rStyle w:val="Hyperlink"/>
            <w:b/>
            <w:bCs/>
            <w:color w:val="000000" w:themeColor="text1"/>
          </w:rPr>
          <w:t>Delete From</w:t>
        </w:r>
      </w:hyperlink>
      <w:r w:rsidR="00ED7F7C" w:rsidRPr="003224DE">
        <w:br/>
        <w:t xml:space="preserve">DELETE </w:t>
      </w:r>
      <w:proofErr w:type="gramStart"/>
      <w:r w:rsidR="00ED7F7C" w:rsidRPr="003224DE">
        <w:t xml:space="preserve">FROM  </w:t>
      </w:r>
      <w:proofErr w:type="spellStart"/>
      <w:r w:rsidR="00ED7F7C" w:rsidRPr="003224DE">
        <w:rPr>
          <w:bCs/>
        </w:rPr>
        <w:t>table</w:t>
      </w:r>
      <w:proofErr w:type="gramEnd"/>
      <w:r w:rsidR="00ED7F7C" w:rsidRPr="003224DE">
        <w:rPr>
          <w:bCs/>
        </w:rPr>
        <w:t>_name</w:t>
      </w:r>
      <w:proofErr w:type="spellEnd"/>
      <w:r w:rsidR="00ED7F7C">
        <w:rPr>
          <w:bCs/>
        </w:rPr>
        <w:t xml:space="preserve"> </w:t>
      </w:r>
      <w:r w:rsidR="00ED7F7C">
        <w:t>[, …]</w:t>
      </w:r>
      <w:r w:rsidR="00ED7F7C">
        <w:br/>
        <w:t>WHERE condition</w:t>
      </w:r>
    </w:p>
    <w:p w:rsidR="00786CEE" w:rsidRDefault="00786CEE" w:rsidP="00786CEE"/>
    <w:p w:rsidR="00E11A20" w:rsidRDefault="00E11A20" w:rsidP="00786CEE"/>
    <w:p w:rsidR="00E11A20" w:rsidRDefault="00E11A20" w:rsidP="00786CEE"/>
    <w:p w:rsidR="00E11A20" w:rsidRDefault="00E11A20" w:rsidP="00786CEE"/>
    <w:p w:rsidR="003F75F8" w:rsidRDefault="003F75F8" w:rsidP="00786CEE"/>
    <w:p w:rsidR="003F75F8" w:rsidRDefault="003F75F8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3F75F8" w:rsidRDefault="003F75F8" w:rsidP="00786CEE"/>
    <w:p w:rsidR="00E11A20" w:rsidRDefault="00E11A20" w:rsidP="00786CEE"/>
    <w:p w:rsidR="0041337D" w:rsidRDefault="0041337D" w:rsidP="00786CEE"/>
    <w:p w:rsidR="0041337D" w:rsidRDefault="0041337D" w:rsidP="00786CEE"/>
    <w:p w:rsidR="0041337D" w:rsidRDefault="0041337D" w:rsidP="00786CEE"/>
    <w:p w:rsidR="0041337D" w:rsidRDefault="0041337D" w:rsidP="00786CEE"/>
    <w:p w:rsidR="0041337D" w:rsidRDefault="0041337D" w:rsidP="00786CEE"/>
    <w:p w:rsidR="0041337D" w:rsidRDefault="0041337D" w:rsidP="00786CEE"/>
    <w:p w:rsidR="00B718EA" w:rsidRDefault="00B718EA" w:rsidP="00786CEE"/>
    <w:p w:rsidR="00B718EA" w:rsidRDefault="00B718EA" w:rsidP="00786CEE"/>
    <w:p w:rsidR="00B718EA" w:rsidRDefault="00B718EA" w:rsidP="00786CEE"/>
    <w:p w:rsidR="00B718EA" w:rsidRDefault="00B718EA" w:rsidP="00786CEE"/>
    <w:p w:rsidR="00B718EA" w:rsidRDefault="00B718EA" w:rsidP="00786CEE"/>
    <w:p w:rsidR="00747F27" w:rsidRDefault="00747F27" w:rsidP="00786CEE"/>
    <w:p w:rsidR="0041337D" w:rsidRPr="00786CEE" w:rsidRDefault="0041337D" w:rsidP="00786CEE"/>
    <w:p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:rsidR="00E414D2" w:rsidRPr="00157F9D" w:rsidRDefault="004B47B5" w:rsidP="00E414D2">
      <w:pPr>
        <w:rPr>
          <w:rFonts w:ascii="Arial" w:hAnsi="Arial" w:cs="Arial"/>
          <w:i/>
          <w:sz w:val="16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:rsidR="00E414D2" w:rsidRDefault="00E414D2" w:rsidP="00E414D2"/>
    <w:p w:rsidR="00E414D2" w:rsidRDefault="00CE0937" w:rsidP="00716B6C">
      <w:pPr>
        <w:pStyle w:val="ListParagraph"/>
        <w:numPr>
          <w:ilvl w:val="0"/>
          <w:numId w:val="13"/>
        </w:numPr>
        <w:ind w:left="360"/>
      </w:pPr>
      <w:r>
        <w:t>Insert the following data.</w:t>
      </w:r>
    </w:p>
    <w:p w:rsidR="00CE0937" w:rsidRDefault="00CE0937" w:rsidP="00CE0937">
      <w:pPr>
        <w:pStyle w:val="ListParagraph"/>
        <w:ind w:left="360"/>
      </w:pPr>
      <w:r>
        <w:t>(</w:t>
      </w:r>
      <w:r w:rsidRPr="00CE0937">
        <w:rPr>
          <w:b/>
        </w:rPr>
        <w:t>insert</w:t>
      </w:r>
      <w:r>
        <w:t>)</w:t>
      </w:r>
    </w:p>
    <w:p w:rsidR="00BB294E" w:rsidRDefault="00BB294E" w:rsidP="00CE0937">
      <w:pPr>
        <w:pStyle w:val="ListParagraph"/>
        <w:ind w:left="360"/>
      </w:pPr>
    </w:p>
    <w:p w:rsidR="00BB294E" w:rsidRPr="00486CD2" w:rsidRDefault="00A84460" w:rsidP="00CE0937">
      <w:pPr>
        <w:pStyle w:val="ListParagraph"/>
        <w:ind w:left="360"/>
        <w:rPr>
          <w:b/>
        </w:rPr>
      </w:pPr>
      <w:proofErr w:type="gramStart"/>
      <w:r w:rsidRPr="00486CD2">
        <w:rPr>
          <w:b/>
        </w:rPr>
        <w:t>Table :</w:t>
      </w:r>
      <w:proofErr w:type="gramEnd"/>
      <w:r w:rsidRPr="00486CD2">
        <w:rPr>
          <w:b/>
        </w:rPr>
        <w:t xml:space="preserve"> </w:t>
      </w:r>
      <w:proofErr w:type="spellStart"/>
      <w:r w:rsidRPr="00486CD2">
        <w:rPr>
          <w:b/>
        </w:rPr>
        <w:t>MsStaff</w:t>
      </w:r>
      <w:proofErr w:type="spellEnd"/>
    </w:p>
    <w:p w:rsidR="005745E7" w:rsidRDefault="005745E7" w:rsidP="00CE0937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6"/>
        <w:gridCol w:w="1491"/>
        <w:gridCol w:w="1414"/>
        <w:gridCol w:w="1656"/>
        <w:gridCol w:w="1470"/>
        <w:gridCol w:w="1350"/>
        <w:gridCol w:w="1470"/>
      </w:tblGrid>
      <w:tr w:rsidR="00C2752D" w:rsidTr="00C2752D">
        <w:tc>
          <w:tcPr>
            <w:tcW w:w="918" w:type="dxa"/>
            <w:shd w:val="clear" w:color="auto" w:fill="000000" w:themeFill="text1"/>
          </w:tcPr>
          <w:p w:rsidR="0081431D" w:rsidRDefault="0077445F" w:rsidP="00627283">
            <w:pPr>
              <w:pStyle w:val="ListParagraph"/>
              <w:ind w:left="0"/>
              <w:jc w:val="center"/>
            </w:pPr>
            <w:proofErr w:type="spellStart"/>
            <w:r>
              <w:t>StaffId</w:t>
            </w:r>
            <w:proofErr w:type="spellEnd"/>
          </w:p>
        </w:tc>
        <w:tc>
          <w:tcPr>
            <w:tcW w:w="1889" w:type="dxa"/>
            <w:shd w:val="clear" w:color="auto" w:fill="000000" w:themeFill="text1"/>
          </w:tcPr>
          <w:p w:rsidR="0081431D" w:rsidRDefault="0077445F" w:rsidP="00627283">
            <w:pPr>
              <w:pStyle w:val="ListParagraph"/>
              <w:ind w:left="0"/>
              <w:jc w:val="center"/>
            </w:pPr>
            <w:proofErr w:type="spellStart"/>
            <w:r>
              <w:t>StaffName</w:t>
            </w:r>
            <w:proofErr w:type="spellEnd"/>
          </w:p>
        </w:tc>
        <w:tc>
          <w:tcPr>
            <w:tcW w:w="1456" w:type="dxa"/>
            <w:shd w:val="clear" w:color="auto" w:fill="000000" w:themeFill="text1"/>
          </w:tcPr>
          <w:p w:rsidR="0081431D" w:rsidRDefault="0077445F" w:rsidP="00627283">
            <w:pPr>
              <w:pStyle w:val="ListParagraph"/>
              <w:ind w:left="0"/>
              <w:jc w:val="center"/>
            </w:pPr>
            <w:proofErr w:type="spellStart"/>
            <w:r>
              <w:t>StaffGender</w:t>
            </w:r>
            <w:proofErr w:type="spellEnd"/>
          </w:p>
        </w:tc>
        <w:tc>
          <w:tcPr>
            <w:tcW w:w="1438" w:type="dxa"/>
            <w:shd w:val="clear" w:color="auto" w:fill="000000" w:themeFill="text1"/>
          </w:tcPr>
          <w:p w:rsidR="0081431D" w:rsidRDefault="0077445F" w:rsidP="00627283">
            <w:pPr>
              <w:pStyle w:val="ListParagraph"/>
              <w:ind w:left="0"/>
              <w:jc w:val="center"/>
            </w:pPr>
            <w:proofErr w:type="spellStart"/>
            <w:r w:rsidRPr="0077445F">
              <w:t>StaffPhone</w:t>
            </w:r>
            <w:proofErr w:type="spellEnd"/>
          </w:p>
        </w:tc>
        <w:tc>
          <w:tcPr>
            <w:tcW w:w="1469" w:type="dxa"/>
            <w:shd w:val="clear" w:color="auto" w:fill="000000" w:themeFill="text1"/>
          </w:tcPr>
          <w:p w:rsidR="0081431D" w:rsidRDefault="0077445F" w:rsidP="00627283">
            <w:pPr>
              <w:pStyle w:val="ListParagraph"/>
              <w:ind w:left="0"/>
              <w:jc w:val="center"/>
            </w:pPr>
            <w:proofErr w:type="spellStart"/>
            <w:r w:rsidRPr="0077445F">
              <w:t>StaffAddress</w:t>
            </w:r>
            <w:proofErr w:type="spellEnd"/>
          </w:p>
        </w:tc>
        <w:tc>
          <w:tcPr>
            <w:tcW w:w="1441" w:type="dxa"/>
            <w:shd w:val="clear" w:color="auto" w:fill="000000" w:themeFill="text1"/>
          </w:tcPr>
          <w:p w:rsidR="0081431D" w:rsidRDefault="0077445F" w:rsidP="00627283">
            <w:pPr>
              <w:pStyle w:val="ListParagraph"/>
              <w:ind w:left="0"/>
              <w:jc w:val="center"/>
            </w:pPr>
            <w:proofErr w:type="spellStart"/>
            <w:r w:rsidRPr="0077445F">
              <w:t>StaffSalary</w:t>
            </w:r>
            <w:proofErr w:type="spellEnd"/>
          </w:p>
        </w:tc>
        <w:tc>
          <w:tcPr>
            <w:tcW w:w="1469" w:type="dxa"/>
            <w:shd w:val="clear" w:color="auto" w:fill="000000" w:themeFill="text1"/>
          </w:tcPr>
          <w:p w:rsidR="0081431D" w:rsidRDefault="0077445F" w:rsidP="00CC0B95">
            <w:pPr>
              <w:pStyle w:val="ListParagraph"/>
              <w:ind w:left="0"/>
              <w:jc w:val="center"/>
            </w:pPr>
            <w:proofErr w:type="spellStart"/>
            <w:r w:rsidRPr="0077445F">
              <w:t>StaffPosition</w:t>
            </w:r>
            <w:proofErr w:type="spellEnd"/>
          </w:p>
        </w:tc>
      </w:tr>
      <w:tr w:rsidR="0077445F" w:rsidTr="00C9341A">
        <w:tc>
          <w:tcPr>
            <w:tcW w:w="918" w:type="dxa"/>
          </w:tcPr>
          <w:p w:rsidR="0081431D" w:rsidRDefault="00627283" w:rsidP="00627283">
            <w:pPr>
              <w:pStyle w:val="ListParagraph"/>
              <w:ind w:left="0"/>
              <w:jc w:val="center"/>
            </w:pPr>
            <w:r w:rsidRPr="00627283">
              <w:t>SF006</w:t>
            </w:r>
          </w:p>
        </w:tc>
        <w:tc>
          <w:tcPr>
            <w:tcW w:w="1889" w:type="dxa"/>
          </w:tcPr>
          <w:p w:rsidR="0081431D" w:rsidRDefault="00D35B83" w:rsidP="00627283">
            <w:pPr>
              <w:pStyle w:val="ListParagraph"/>
              <w:ind w:left="0"/>
              <w:jc w:val="center"/>
            </w:pPr>
            <w:proofErr w:type="spellStart"/>
            <w:r w:rsidRPr="00D35B83">
              <w:t>Jeklin</w:t>
            </w:r>
            <w:proofErr w:type="spellEnd"/>
            <w:r w:rsidRPr="00D35B83">
              <w:t xml:space="preserve"> </w:t>
            </w:r>
            <w:proofErr w:type="spellStart"/>
            <w:r w:rsidRPr="00D35B83">
              <w:t>Harefa</w:t>
            </w:r>
            <w:proofErr w:type="spellEnd"/>
          </w:p>
        </w:tc>
        <w:tc>
          <w:tcPr>
            <w:tcW w:w="1456" w:type="dxa"/>
          </w:tcPr>
          <w:p w:rsidR="0081431D" w:rsidRDefault="00D35B83" w:rsidP="00627283">
            <w:pPr>
              <w:pStyle w:val="ListParagraph"/>
              <w:ind w:left="0"/>
              <w:jc w:val="center"/>
            </w:pPr>
            <w:r>
              <w:t>Female</w:t>
            </w:r>
          </w:p>
        </w:tc>
        <w:tc>
          <w:tcPr>
            <w:tcW w:w="1438" w:type="dxa"/>
          </w:tcPr>
          <w:p w:rsidR="0081431D" w:rsidRDefault="00CC0B95" w:rsidP="00627283">
            <w:pPr>
              <w:pStyle w:val="ListParagraph"/>
              <w:ind w:left="0"/>
              <w:jc w:val="center"/>
            </w:pPr>
            <w:r w:rsidRPr="00CC0B95">
              <w:t>085265433322</w:t>
            </w:r>
          </w:p>
        </w:tc>
        <w:tc>
          <w:tcPr>
            <w:tcW w:w="1469" w:type="dxa"/>
          </w:tcPr>
          <w:p w:rsidR="0081431D" w:rsidRDefault="00CC0B95" w:rsidP="00627283">
            <w:pPr>
              <w:pStyle w:val="ListParagraph"/>
              <w:ind w:left="0"/>
              <w:jc w:val="center"/>
            </w:pPr>
            <w:proofErr w:type="spellStart"/>
            <w:r w:rsidRPr="00CC0B95">
              <w:t>Kebon</w:t>
            </w:r>
            <w:proofErr w:type="spellEnd"/>
            <w:r w:rsidRPr="00CC0B95">
              <w:t xml:space="preserve"> </w:t>
            </w:r>
            <w:proofErr w:type="spellStart"/>
            <w:r w:rsidRPr="00CC0B95">
              <w:t>Jeruk</w:t>
            </w:r>
            <w:proofErr w:type="spellEnd"/>
            <w:r w:rsidRPr="00CC0B95">
              <w:t xml:space="preserve"> Street no 140</w:t>
            </w:r>
          </w:p>
        </w:tc>
        <w:tc>
          <w:tcPr>
            <w:tcW w:w="1441" w:type="dxa"/>
          </w:tcPr>
          <w:p w:rsidR="0081431D" w:rsidRDefault="00CC0B95" w:rsidP="00627283">
            <w:pPr>
              <w:pStyle w:val="ListParagraph"/>
              <w:ind w:left="0"/>
              <w:jc w:val="center"/>
            </w:pPr>
            <w:r w:rsidRPr="00CC0B95">
              <w:t>3000000</w:t>
            </w:r>
          </w:p>
        </w:tc>
        <w:tc>
          <w:tcPr>
            <w:tcW w:w="1469" w:type="dxa"/>
          </w:tcPr>
          <w:p w:rsidR="0081431D" w:rsidRDefault="00CC0B95" w:rsidP="00CC0B95">
            <w:pPr>
              <w:pStyle w:val="ListParagraph"/>
              <w:ind w:left="0"/>
              <w:jc w:val="center"/>
            </w:pPr>
            <w:r w:rsidRPr="00CC0B95">
              <w:t>Stylist</w:t>
            </w:r>
          </w:p>
        </w:tc>
      </w:tr>
      <w:tr w:rsidR="0077445F" w:rsidTr="00C9341A">
        <w:tc>
          <w:tcPr>
            <w:tcW w:w="918" w:type="dxa"/>
          </w:tcPr>
          <w:p w:rsidR="0081431D" w:rsidRDefault="00627283" w:rsidP="00627283">
            <w:pPr>
              <w:pStyle w:val="ListParagraph"/>
              <w:ind w:left="0"/>
              <w:jc w:val="center"/>
            </w:pPr>
            <w:r w:rsidRPr="00627283">
              <w:t>SF007</w:t>
            </w:r>
          </w:p>
        </w:tc>
        <w:tc>
          <w:tcPr>
            <w:tcW w:w="1889" w:type="dxa"/>
          </w:tcPr>
          <w:p w:rsidR="0081431D" w:rsidRDefault="00D35B83" w:rsidP="00627283">
            <w:pPr>
              <w:pStyle w:val="ListParagraph"/>
              <w:ind w:left="0"/>
              <w:jc w:val="center"/>
            </w:pPr>
            <w:r w:rsidRPr="00D35B83">
              <w:t>Lavinia</w:t>
            </w:r>
          </w:p>
        </w:tc>
        <w:tc>
          <w:tcPr>
            <w:tcW w:w="1456" w:type="dxa"/>
          </w:tcPr>
          <w:p w:rsidR="0081431D" w:rsidRDefault="00D35B83" w:rsidP="00627283">
            <w:pPr>
              <w:pStyle w:val="ListParagraph"/>
              <w:ind w:left="0"/>
              <w:jc w:val="center"/>
            </w:pPr>
            <w:r>
              <w:t>Female</w:t>
            </w:r>
          </w:p>
        </w:tc>
        <w:tc>
          <w:tcPr>
            <w:tcW w:w="1438" w:type="dxa"/>
          </w:tcPr>
          <w:p w:rsidR="0081431D" w:rsidRDefault="00CC0B95" w:rsidP="00627283">
            <w:pPr>
              <w:pStyle w:val="ListParagraph"/>
              <w:ind w:left="0"/>
              <w:jc w:val="center"/>
            </w:pPr>
            <w:r w:rsidRPr="00CC0B95">
              <w:t>085755500011</w:t>
            </w:r>
          </w:p>
        </w:tc>
        <w:tc>
          <w:tcPr>
            <w:tcW w:w="1469" w:type="dxa"/>
          </w:tcPr>
          <w:p w:rsidR="0081431D" w:rsidRDefault="00CC0B95" w:rsidP="00627283">
            <w:pPr>
              <w:pStyle w:val="ListParagraph"/>
              <w:ind w:left="0"/>
              <w:jc w:val="center"/>
            </w:pPr>
            <w:proofErr w:type="spellStart"/>
            <w:r w:rsidRPr="00CC0B95">
              <w:t>Kebon</w:t>
            </w:r>
            <w:proofErr w:type="spellEnd"/>
            <w:r w:rsidRPr="00CC0B95">
              <w:t xml:space="preserve"> </w:t>
            </w:r>
            <w:proofErr w:type="spellStart"/>
            <w:r w:rsidRPr="00CC0B95">
              <w:t>Jeruk</w:t>
            </w:r>
            <w:proofErr w:type="spellEnd"/>
            <w:r w:rsidRPr="00CC0B95">
              <w:t xml:space="preserve"> Street no 153</w:t>
            </w:r>
          </w:p>
        </w:tc>
        <w:tc>
          <w:tcPr>
            <w:tcW w:w="1441" w:type="dxa"/>
          </w:tcPr>
          <w:p w:rsidR="0081431D" w:rsidRDefault="00CC0B95" w:rsidP="00627283">
            <w:pPr>
              <w:pStyle w:val="ListParagraph"/>
              <w:ind w:left="0"/>
              <w:jc w:val="center"/>
            </w:pPr>
            <w:r w:rsidRPr="00CC0B95">
              <w:t>3000000</w:t>
            </w:r>
          </w:p>
        </w:tc>
        <w:tc>
          <w:tcPr>
            <w:tcW w:w="1469" w:type="dxa"/>
          </w:tcPr>
          <w:p w:rsidR="0081431D" w:rsidRDefault="00CC0B95" w:rsidP="00CC0B95">
            <w:pPr>
              <w:pStyle w:val="ListParagraph"/>
              <w:ind w:left="0"/>
              <w:jc w:val="center"/>
            </w:pPr>
            <w:r w:rsidRPr="00CC0B95">
              <w:t>Stylist</w:t>
            </w:r>
          </w:p>
        </w:tc>
      </w:tr>
      <w:tr w:rsidR="0077445F" w:rsidTr="00C9341A">
        <w:tc>
          <w:tcPr>
            <w:tcW w:w="918" w:type="dxa"/>
          </w:tcPr>
          <w:p w:rsidR="0081431D" w:rsidRDefault="00627283" w:rsidP="00627283">
            <w:pPr>
              <w:pStyle w:val="ListParagraph"/>
              <w:ind w:left="0"/>
              <w:jc w:val="center"/>
            </w:pPr>
            <w:r w:rsidRPr="00627283">
              <w:t>SF008</w:t>
            </w:r>
          </w:p>
        </w:tc>
        <w:tc>
          <w:tcPr>
            <w:tcW w:w="1889" w:type="dxa"/>
          </w:tcPr>
          <w:p w:rsidR="0081431D" w:rsidRDefault="00D35B83" w:rsidP="00627283">
            <w:pPr>
              <w:pStyle w:val="ListParagraph"/>
              <w:ind w:left="0"/>
              <w:jc w:val="center"/>
            </w:pPr>
            <w:r w:rsidRPr="00D35B83">
              <w:t>Stephen Adrianto</w:t>
            </w:r>
          </w:p>
        </w:tc>
        <w:tc>
          <w:tcPr>
            <w:tcW w:w="1456" w:type="dxa"/>
          </w:tcPr>
          <w:p w:rsidR="0081431D" w:rsidRDefault="00D35B83" w:rsidP="00627283">
            <w:pPr>
              <w:pStyle w:val="ListParagraph"/>
              <w:ind w:left="0"/>
              <w:jc w:val="center"/>
            </w:pPr>
            <w:r>
              <w:t>Male</w:t>
            </w:r>
          </w:p>
        </w:tc>
        <w:tc>
          <w:tcPr>
            <w:tcW w:w="1438" w:type="dxa"/>
          </w:tcPr>
          <w:p w:rsidR="0081431D" w:rsidRDefault="00CC0B95" w:rsidP="00627283">
            <w:pPr>
              <w:pStyle w:val="ListParagraph"/>
              <w:ind w:left="0"/>
              <w:jc w:val="center"/>
            </w:pPr>
            <w:r w:rsidRPr="00CC0B95">
              <w:t>085564223311</w:t>
            </w:r>
          </w:p>
        </w:tc>
        <w:tc>
          <w:tcPr>
            <w:tcW w:w="1469" w:type="dxa"/>
          </w:tcPr>
          <w:p w:rsidR="0081431D" w:rsidRDefault="00CC0B95" w:rsidP="00CC0B95">
            <w:pPr>
              <w:pStyle w:val="ListParagraph"/>
              <w:ind w:left="0"/>
            </w:pPr>
            <w:r w:rsidRPr="00CC0B95">
              <w:t>Mandala Street no 14</w:t>
            </w:r>
          </w:p>
        </w:tc>
        <w:tc>
          <w:tcPr>
            <w:tcW w:w="1441" w:type="dxa"/>
          </w:tcPr>
          <w:p w:rsidR="0081431D" w:rsidRDefault="00CC0B95" w:rsidP="00627283">
            <w:pPr>
              <w:pStyle w:val="ListParagraph"/>
              <w:ind w:left="0"/>
              <w:jc w:val="center"/>
            </w:pPr>
            <w:r w:rsidRPr="00CC0B95">
              <w:t>3000000</w:t>
            </w:r>
          </w:p>
        </w:tc>
        <w:tc>
          <w:tcPr>
            <w:tcW w:w="1469" w:type="dxa"/>
          </w:tcPr>
          <w:p w:rsidR="0081431D" w:rsidRDefault="00CC0B95" w:rsidP="00CC0B95">
            <w:pPr>
              <w:pStyle w:val="ListParagraph"/>
              <w:ind w:left="0"/>
              <w:jc w:val="center"/>
            </w:pPr>
            <w:r w:rsidRPr="00CC0B95">
              <w:t>Stylist</w:t>
            </w:r>
          </w:p>
        </w:tc>
      </w:tr>
      <w:tr w:rsidR="0077445F" w:rsidTr="00C9341A">
        <w:tc>
          <w:tcPr>
            <w:tcW w:w="918" w:type="dxa"/>
          </w:tcPr>
          <w:p w:rsidR="0081431D" w:rsidRDefault="00627283" w:rsidP="00627283">
            <w:pPr>
              <w:pStyle w:val="ListParagraph"/>
              <w:ind w:left="0"/>
              <w:jc w:val="center"/>
            </w:pPr>
            <w:r w:rsidRPr="00627283">
              <w:t>SF009</w:t>
            </w:r>
          </w:p>
        </w:tc>
        <w:tc>
          <w:tcPr>
            <w:tcW w:w="1889" w:type="dxa"/>
          </w:tcPr>
          <w:p w:rsidR="0081431D" w:rsidRDefault="00D35B83" w:rsidP="00627283">
            <w:pPr>
              <w:pStyle w:val="ListParagraph"/>
              <w:ind w:left="0"/>
              <w:jc w:val="center"/>
            </w:pPr>
            <w:r w:rsidRPr="00D35B83">
              <w:t>Rico Wijaya</w:t>
            </w:r>
          </w:p>
        </w:tc>
        <w:tc>
          <w:tcPr>
            <w:tcW w:w="1456" w:type="dxa"/>
          </w:tcPr>
          <w:p w:rsidR="0081431D" w:rsidRDefault="00D35B83" w:rsidP="00627283">
            <w:pPr>
              <w:pStyle w:val="ListParagraph"/>
              <w:ind w:left="0"/>
              <w:jc w:val="center"/>
            </w:pPr>
            <w:r>
              <w:t>Male</w:t>
            </w:r>
          </w:p>
        </w:tc>
        <w:tc>
          <w:tcPr>
            <w:tcW w:w="1438" w:type="dxa"/>
          </w:tcPr>
          <w:p w:rsidR="0081431D" w:rsidRDefault="00CC0B95" w:rsidP="00627283">
            <w:pPr>
              <w:pStyle w:val="ListParagraph"/>
              <w:ind w:left="0"/>
              <w:jc w:val="center"/>
            </w:pPr>
            <w:r w:rsidRPr="00CC0B95">
              <w:t>085710252525</w:t>
            </w:r>
          </w:p>
        </w:tc>
        <w:tc>
          <w:tcPr>
            <w:tcW w:w="1469" w:type="dxa"/>
          </w:tcPr>
          <w:p w:rsidR="0081431D" w:rsidRDefault="00CC0B95" w:rsidP="00627283">
            <w:pPr>
              <w:pStyle w:val="ListParagraph"/>
              <w:ind w:left="0"/>
              <w:jc w:val="center"/>
            </w:pPr>
            <w:proofErr w:type="spellStart"/>
            <w:r w:rsidRPr="00CC0B95">
              <w:t>Keluarga</w:t>
            </w:r>
            <w:proofErr w:type="spellEnd"/>
            <w:r w:rsidRPr="00CC0B95">
              <w:t xml:space="preserve"> Street no 78</w:t>
            </w:r>
          </w:p>
        </w:tc>
        <w:tc>
          <w:tcPr>
            <w:tcW w:w="1441" w:type="dxa"/>
          </w:tcPr>
          <w:p w:rsidR="0081431D" w:rsidRDefault="00CC0B95" w:rsidP="00627283">
            <w:pPr>
              <w:pStyle w:val="ListParagraph"/>
              <w:ind w:left="0"/>
              <w:jc w:val="center"/>
            </w:pPr>
            <w:r w:rsidRPr="00CC0B95">
              <w:t>3000000</w:t>
            </w:r>
          </w:p>
        </w:tc>
        <w:tc>
          <w:tcPr>
            <w:tcW w:w="1469" w:type="dxa"/>
          </w:tcPr>
          <w:p w:rsidR="0081431D" w:rsidRDefault="00CC0B95" w:rsidP="00CC0B95">
            <w:pPr>
              <w:pStyle w:val="ListParagraph"/>
              <w:ind w:left="0"/>
              <w:jc w:val="center"/>
            </w:pPr>
            <w:r w:rsidRPr="00CC0B95">
              <w:t>Stylist</w:t>
            </w:r>
          </w:p>
        </w:tc>
      </w:tr>
    </w:tbl>
    <w:p w:rsidR="005745E7" w:rsidRDefault="005745E7" w:rsidP="00CE0937">
      <w:pPr>
        <w:pStyle w:val="ListParagraph"/>
        <w:ind w:left="360"/>
      </w:pPr>
    </w:p>
    <w:p w:rsidR="002970BB" w:rsidRDefault="002970BB" w:rsidP="00CE0937">
      <w:pPr>
        <w:pStyle w:val="ListParagraph"/>
        <w:ind w:left="360"/>
        <w:rPr>
          <w:b/>
        </w:rPr>
      </w:pPr>
      <w:proofErr w:type="gramStart"/>
      <w:r w:rsidRPr="002970BB">
        <w:rPr>
          <w:b/>
        </w:rPr>
        <w:t>Table :</w:t>
      </w:r>
      <w:proofErr w:type="gramEnd"/>
      <w:r w:rsidRPr="002970BB">
        <w:rPr>
          <w:b/>
        </w:rPr>
        <w:t xml:space="preserve"> </w:t>
      </w:r>
      <w:proofErr w:type="spellStart"/>
      <w:r w:rsidRPr="002970BB">
        <w:rPr>
          <w:b/>
        </w:rPr>
        <w:t>HeaderSalonServices</w:t>
      </w:r>
      <w:proofErr w:type="spellEnd"/>
    </w:p>
    <w:p w:rsidR="002970BB" w:rsidRDefault="002970BB" w:rsidP="00CE0937">
      <w:pPr>
        <w:pStyle w:val="ListParagraph"/>
        <w:ind w:left="360"/>
        <w:rPr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9"/>
        <w:gridCol w:w="1350"/>
        <w:gridCol w:w="883"/>
        <w:gridCol w:w="1802"/>
        <w:gridCol w:w="1550"/>
      </w:tblGrid>
      <w:tr w:rsidR="00974AAF" w:rsidTr="00C2752D">
        <w:tc>
          <w:tcPr>
            <w:tcW w:w="1438" w:type="dxa"/>
            <w:shd w:val="clear" w:color="auto" w:fill="000000" w:themeFill="text1"/>
          </w:tcPr>
          <w:p w:rsidR="00974AAF" w:rsidRPr="00C2752D" w:rsidRDefault="00040EA6" w:rsidP="00F01AF8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 w:rsidRPr="00C2752D">
              <w:rPr>
                <w:color w:val="FFFFFF" w:themeColor="background1"/>
              </w:rPr>
              <w:t>TransactionId</w:t>
            </w:r>
            <w:proofErr w:type="spellEnd"/>
          </w:p>
        </w:tc>
        <w:tc>
          <w:tcPr>
            <w:tcW w:w="1255" w:type="dxa"/>
            <w:shd w:val="clear" w:color="auto" w:fill="000000" w:themeFill="text1"/>
          </w:tcPr>
          <w:p w:rsidR="00974AAF" w:rsidRPr="00C2752D" w:rsidRDefault="00040EA6" w:rsidP="00F01AF8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 w:rsidRPr="00C2752D">
              <w:rPr>
                <w:color w:val="FFFFFF" w:themeColor="background1"/>
              </w:rPr>
              <w:t>CustomerId</w:t>
            </w:r>
            <w:proofErr w:type="spellEnd"/>
          </w:p>
        </w:tc>
        <w:tc>
          <w:tcPr>
            <w:tcW w:w="827" w:type="dxa"/>
            <w:shd w:val="clear" w:color="auto" w:fill="000000" w:themeFill="text1"/>
          </w:tcPr>
          <w:p w:rsidR="00974AAF" w:rsidRPr="00C2752D" w:rsidRDefault="00040EA6" w:rsidP="00F01AF8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 w:rsidRPr="00C2752D">
              <w:rPr>
                <w:color w:val="FFFFFF" w:themeColor="background1"/>
              </w:rPr>
              <w:t>StaffId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:rsidR="00974AAF" w:rsidRPr="00C2752D" w:rsidRDefault="00040EA6" w:rsidP="00F01AF8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 w:rsidRPr="00C2752D">
              <w:rPr>
                <w:color w:val="FFFFFF" w:themeColor="background1"/>
              </w:rPr>
              <w:t>TransactionDate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:rsidR="00974AAF" w:rsidRPr="00C2752D" w:rsidRDefault="00040EA6" w:rsidP="00F01AF8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 w:rsidRPr="00C2752D">
              <w:rPr>
                <w:color w:val="FFFFFF" w:themeColor="background1"/>
              </w:rPr>
              <w:t>PaymentType</w:t>
            </w:r>
            <w:proofErr w:type="spellEnd"/>
          </w:p>
        </w:tc>
      </w:tr>
      <w:tr w:rsidR="00974AAF" w:rsidTr="00F01AF8">
        <w:tc>
          <w:tcPr>
            <w:tcW w:w="1438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TR010</w:t>
            </w:r>
          </w:p>
        </w:tc>
        <w:tc>
          <w:tcPr>
            <w:tcW w:w="1255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CU001</w:t>
            </w:r>
          </w:p>
        </w:tc>
        <w:tc>
          <w:tcPr>
            <w:tcW w:w="827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SF004</w:t>
            </w:r>
          </w:p>
        </w:tc>
        <w:tc>
          <w:tcPr>
            <w:tcW w:w="0" w:type="auto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2012/12/23</w:t>
            </w:r>
          </w:p>
        </w:tc>
        <w:tc>
          <w:tcPr>
            <w:tcW w:w="0" w:type="auto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Credit</w:t>
            </w:r>
          </w:p>
        </w:tc>
      </w:tr>
      <w:tr w:rsidR="00974AAF" w:rsidTr="00F01AF8">
        <w:tc>
          <w:tcPr>
            <w:tcW w:w="1438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TR01</w:t>
            </w:r>
            <w:r>
              <w:t>1</w:t>
            </w:r>
          </w:p>
        </w:tc>
        <w:tc>
          <w:tcPr>
            <w:tcW w:w="1255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CU002</w:t>
            </w:r>
          </w:p>
        </w:tc>
        <w:tc>
          <w:tcPr>
            <w:tcW w:w="827" w:type="dxa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SF006</w:t>
            </w:r>
          </w:p>
        </w:tc>
        <w:tc>
          <w:tcPr>
            <w:tcW w:w="0" w:type="auto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2012/12/24</w:t>
            </w:r>
          </w:p>
        </w:tc>
        <w:tc>
          <w:tcPr>
            <w:tcW w:w="0" w:type="auto"/>
          </w:tcPr>
          <w:p w:rsidR="00974AAF" w:rsidRPr="00F01AF8" w:rsidRDefault="00EE15FA" w:rsidP="00F01AF8">
            <w:pPr>
              <w:pStyle w:val="ListParagraph"/>
              <w:ind w:left="0"/>
              <w:jc w:val="center"/>
            </w:pPr>
            <w:r w:rsidRPr="00EE15FA">
              <w:t>Credit</w:t>
            </w:r>
          </w:p>
        </w:tc>
      </w:tr>
      <w:tr w:rsidR="00974AAF" w:rsidTr="00F01AF8">
        <w:tc>
          <w:tcPr>
            <w:tcW w:w="1438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TR01</w:t>
            </w:r>
            <w:r>
              <w:t>2</w:t>
            </w:r>
          </w:p>
        </w:tc>
        <w:tc>
          <w:tcPr>
            <w:tcW w:w="1255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CU003</w:t>
            </w:r>
          </w:p>
        </w:tc>
        <w:tc>
          <w:tcPr>
            <w:tcW w:w="827" w:type="dxa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SF007</w:t>
            </w:r>
          </w:p>
        </w:tc>
        <w:tc>
          <w:tcPr>
            <w:tcW w:w="0" w:type="auto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2012/12/24</w:t>
            </w:r>
          </w:p>
        </w:tc>
        <w:tc>
          <w:tcPr>
            <w:tcW w:w="0" w:type="auto"/>
          </w:tcPr>
          <w:p w:rsidR="00974AAF" w:rsidRPr="00F01AF8" w:rsidRDefault="00EE15FA" w:rsidP="00F01AF8">
            <w:pPr>
              <w:pStyle w:val="ListParagraph"/>
              <w:ind w:left="0"/>
              <w:jc w:val="center"/>
            </w:pPr>
            <w:r w:rsidRPr="00EE15FA">
              <w:t>Cash</w:t>
            </w:r>
          </w:p>
        </w:tc>
      </w:tr>
      <w:tr w:rsidR="00974AAF" w:rsidTr="00F01AF8">
        <w:tc>
          <w:tcPr>
            <w:tcW w:w="1438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TR01</w:t>
            </w:r>
            <w:r>
              <w:t>3</w:t>
            </w:r>
          </w:p>
        </w:tc>
        <w:tc>
          <w:tcPr>
            <w:tcW w:w="1255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CU004</w:t>
            </w:r>
          </w:p>
        </w:tc>
        <w:tc>
          <w:tcPr>
            <w:tcW w:w="827" w:type="dxa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SF005</w:t>
            </w:r>
          </w:p>
        </w:tc>
        <w:tc>
          <w:tcPr>
            <w:tcW w:w="0" w:type="auto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2012/12/25</w:t>
            </w:r>
          </w:p>
        </w:tc>
        <w:tc>
          <w:tcPr>
            <w:tcW w:w="0" w:type="auto"/>
          </w:tcPr>
          <w:p w:rsidR="00974AAF" w:rsidRPr="00F01AF8" w:rsidRDefault="00EE15FA" w:rsidP="00F01AF8">
            <w:pPr>
              <w:pStyle w:val="ListParagraph"/>
              <w:ind w:left="0"/>
              <w:jc w:val="center"/>
            </w:pPr>
            <w:r w:rsidRPr="00EE15FA">
              <w:t>Debit</w:t>
            </w:r>
          </w:p>
        </w:tc>
      </w:tr>
      <w:tr w:rsidR="00974AAF" w:rsidTr="00F01AF8">
        <w:tc>
          <w:tcPr>
            <w:tcW w:w="1438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TR014</w:t>
            </w:r>
          </w:p>
        </w:tc>
        <w:tc>
          <w:tcPr>
            <w:tcW w:w="1255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CU005</w:t>
            </w:r>
          </w:p>
        </w:tc>
        <w:tc>
          <w:tcPr>
            <w:tcW w:w="827" w:type="dxa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SF007</w:t>
            </w:r>
          </w:p>
        </w:tc>
        <w:tc>
          <w:tcPr>
            <w:tcW w:w="0" w:type="auto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2012/12/25</w:t>
            </w:r>
          </w:p>
        </w:tc>
        <w:tc>
          <w:tcPr>
            <w:tcW w:w="0" w:type="auto"/>
          </w:tcPr>
          <w:p w:rsidR="00974AAF" w:rsidRPr="00F01AF8" w:rsidRDefault="00EE15FA" w:rsidP="00F01AF8">
            <w:pPr>
              <w:pStyle w:val="ListParagraph"/>
              <w:ind w:left="0"/>
              <w:jc w:val="center"/>
            </w:pPr>
            <w:r w:rsidRPr="00EE15FA">
              <w:t>Debit</w:t>
            </w:r>
          </w:p>
        </w:tc>
      </w:tr>
      <w:tr w:rsidR="00974AAF" w:rsidTr="00F01AF8">
        <w:tc>
          <w:tcPr>
            <w:tcW w:w="1438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TR015</w:t>
            </w:r>
          </w:p>
        </w:tc>
        <w:tc>
          <w:tcPr>
            <w:tcW w:w="1255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CU005</w:t>
            </w:r>
          </w:p>
        </w:tc>
        <w:tc>
          <w:tcPr>
            <w:tcW w:w="827" w:type="dxa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SF005</w:t>
            </w:r>
          </w:p>
        </w:tc>
        <w:tc>
          <w:tcPr>
            <w:tcW w:w="0" w:type="auto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2012/12/26</w:t>
            </w:r>
          </w:p>
        </w:tc>
        <w:tc>
          <w:tcPr>
            <w:tcW w:w="0" w:type="auto"/>
          </w:tcPr>
          <w:p w:rsidR="00974AAF" w:rsidRPr="00F01AF8" w:rsidRDefault="00EE15FA" w:rsidP="00F01AF8">
            <w:pPr>
              <w:pStyle w:val="ListParagraph"/>
              <w:ind w:left="0"/>
              <w:jc w:val="center"/>
            </w:pPr>
            <w:r w:rsidRPr="00EE15FA">
              <w:t>Credit</w:t>
            </w:r>
          </w:p>
        </w:tc>
      </w:tr>
      <w:tr w:rsidR="00974AAF" w:rsidTr="00F01AF8">
        <w:tc>
          <w:tcPr>
            <w:tcW w:w="1438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TR016</w:t>
            </w:r>
          </w:p>
        </w:tc>
        <w:tc>
          <w:tcPr>
            <w:tcW w:w="1255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CU002</w:t>
            </w:r>
          </w:p>
        </w:tc>
        <w:tc>
          <w:tcPr>
            <w:tcW w:w="827" w:type="dxa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SF001</w:t>
            </w:r>
          </w:p>
        </w:tc>
        <w:tc>
          <w:tcPr>
            <w:tcW w:w="0" w:type="auto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2012/12/26</w:t>
            </w:r>
          </w:p>
        </w:tc>
        <w:tc>
          <w:tcPr>
            <w:tcW w:w="0" w:type="auto"/>
          </w:tcPr>
          <w:p w:rsidR="00974AAF" w:rsidRPr="00F01AF8" w:rsidRDefault="00EE15FA" w:rsidP="00F01AF8">
            <w:pPr>
              <w:pStyle w:val="ListParagraph"/>
              <w:ind w:left="0"/>
              <w:jc w:val="center"/>
            </w:pPr>
            <w:r w:rsidRPr="00EE15FA">
              <w:t>Cash</w:t>
            </w:r>
          </w:p>
        </w:tc>
      </w:tr>
      <w:tr w:rsidR="00974AAF" w:rsidTr="00F01AF8">
        <w:tc>
          <w:tcPr>
            <w:tcW w:w="1438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TR017</w:t>
            </w:r>
          </w:p>
        </w:tc>
        <w:tc>
          <w:tcPr>
            <w:tcW w:w="1255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CU003</w:t>
            </w:r>
          </w:p>
        </w:tc>
        <w:tc>
          <w:tcPr>
            <w:tcW w:w="827" w:type="dxa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SF002</w:t>
            </w:r>
          </w:p>
        </w:tc>
        <w:tc>
          <w:tcPr>
            <w:tcW w:w="0" w:type="auto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2012/12/26</w:t>
            </w:r>
          </w:p>
        </w:tc>
        <w:tc>
          <w:tcPr>
            <w:tcW w:w="0" w:type="auto"/>
          </w:tcPr>
          <w:p w:rsidR="00974AAF" w:rsidRPr="00F01AF8" w:rsidRDefault="00EE15FA" w:rsidP="00F01AF8">
            <w:pPr>
              <w:pStyle w:val="ListParagraph"/>
              <w:ind w:left="0"/>
              <w:jc w:val="center"/>
            </w:pPr>
            <w:r w:rsidRPr="00EE15FA">
              <w:t>Credit</w:t>
            </w:r>
          </w:p>
        </w:tc>
      </w:tr>
      <w:tr w:rsidR="00974AAF" w:rsidTr="00F01AF8">
        <w:tc>
          <w:tcPr>
            <w:tcW w:w="1438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TR018</w:t>
            </w:r>
          </w:p>
        </w:tc>
        <w:tc>
          <w:tcPr>
            <w:tcW w:w="1255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CU00</w:t>
            </w:r>
            <w:r>
              <w:t>5</w:t>
            </w:r>
          </w:p>
        </w:tc>
        <w:tc>
          <w:tcPr>
            <w:tcW w:w="827" w:type="dxa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SF001</w:t>
            </w:r>
          </w:p>
        </w:tc>
        <w:tc>
          <w:tcPr>
            <w:tcW w:w="0" w:type="auto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2012/12/27</w:t>
            </w:r>
          </w:p>
        </w:tc>
        <w:tc>
          <w:tcPr>
            <w:tcW w:w="0" w:type="auto"/>
          </w:tcPr>
          <w:p w:rsidR="00974AAF" w:rsidRPr="00F01AF8" w:rsidRDefault="00EE15FA" w:rsidP="00F01AF8">
            <w:pPr>
              <w:pStyle w:val="ListParagraph"/>
              <w:ind w:left="0"/>
              <w:jc w:val="center"/>
            </w:pPr>
            <w:r w:rsidRPr="00EE15FA">
              <w:t>Debit</w:t>
            </w:r>
          </w:p>
        </w:tc>
      </w:tr>
    </w:tbl>
    <w:p w:rsidR="00EC1B57" w:rsidRDefault="00EC1B57" w:rsidP="00CE0937">
      <w:pPr>
        <w:pStyle w:val="ListParagraph"/>
        <w:ind w:left="360"/>
        <w:rPr>
          <w:b/>
        </w:rPr>
      </w:pPr>
    </w:p>
    <w:p w:rsidR="007C47A0" w:rsidRDefault="004D6FC5" w:rsidP="00CE0937">
      <w:pPr>
        <w:pStyle w:val="ListParagraph"/>
        <w:ind w:left="360"/>
        <w:rPr>
          <w:b/>
        </w:rPr>
      </w:pPr>
      <w:proofErr w:type="gramStart"/>
      <w:r>
        <w:rPr>
          <w:b/>
        </w:rPr>
        <w:t>Table :</w:t>
      </w:r>
      <w:proofErr w:type="gramEnd"/>
      <w:r>
        <w:rPr>
          <w:b/>
        </w:rPr>
        <w:t xml:space="preserve"> </w:t>
      </w:r>
      <w:proofErr w:type="spellStart"/>
      <w:r w:rsidRPr="004D6FC5">
        <w:rPr>
          <w:b/>
        </w:rPr>
        <w:t>DetailSalonServices</w:t>
      </w:r>
      <w:proofErr w:type="spellEnd"/>
    </w:p>
    <w:p w:rsidR="007C47A0" w:rsidRPr="002970BB" w:rsidRDefault="007C47A0" w:rsidP="00CE0937">
      <w:pPr>
        <w:pStyle w:val="ListParagraph"/>
        <w:ind w:left="360"/>
        <w:rPr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9"/>
        <w:gridCol w:w="1877"/>
      </w:tblGrid>
      <w:tr w:rsidR="007C47A0" w:rsidTr="00C2752D">
        <w:tc>
          <w:tcPr>
            <w:tcW w:w="0" w:type="auto"/>
            <w:shd w:val="clear" w:color="auto" w:fill="000000" w:themeFill="text1"/>
          </w:tcPr>
          <w:p w:rsidR="007C47A0" w:rsidRPr="00B73D8A" w:rsidRDefault="007C47A0" w:rsidP="004951F6">
            <w:pPr>
              <w:pStyle w:val="ListParagraph"/>
              <w:ind w:left="0"/>
              <w:jc w:val="center"/>
            </w:pPr>
            <w:proofErr w:type="spellStart"/>
            <w:r w:rsidRPr="00B73D8A">
              <w:t>TransactionId</w:t>
            </w:r>
            <w:proofErr w:type="spellEnd"/>
          </w:p>
        </w:tc>
        <w:tc>
          <w:tcPr>
            <w:tcW w:w="1877" w:type="dxa"/>
            <w:shd w:val="clear" w:color="auto" w:fill="000000" w:themeFill="text1"/>
          </w:tcPr>
          <w:p w:rsidR="007C47A0" w:rsidRPr="00B73D8A" w:rsidRDefault="007C47A0" w:rsidP="004951F6">
            <w:pPr>
              <w:pStyle w:val="ListParagraph"/>
              <w:ind w:left="0"/>
              <w:jc w:val="center"/>
            </w:pPr>
            <w:proofErr w:type="spellStart"/>
            <w:r w:rsidRPr="00B73D8A">
              <w:t>TreatmentId</w:t>
            </w:r>
            <w:proofErr w:type="spellEnd"/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TR010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TM003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TR010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TM005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TR010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TM010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TR011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TM015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TR011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TM025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TR012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TM009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TR013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TM003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TR013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TM006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TR013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TM015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TR014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TM016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TR015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TM016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TR015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TM006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lastRenderedPageBreak/>
              <w:t>TR016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TM015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TR016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TM003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TR016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TM005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TR017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TM003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TR018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TM006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TR018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TM005</w:t>
            </w:r>
          </w:p>
        </w:tc>
      </w:tr>
      <w:tr w:rsidR="00DC1C54" w:rsidTr="004951F6">
        <w:tc>
          <w:tcPr>
            <w:tcW w:w="0" w:type="auto"/>
          </w:tcPr>
          <w:p w:rsidR="00DC1C54" w:rsidRPr="00977D6B" w:rsidRDefault="00DC1C54" w:rsidP="004951F6">
            <w:pPr>
              <w:pStyle w:val="ListParagraph"/>
              <w:ind w:left="0"/>
              <w:jc w:val="center"/>
            </w:pPr>
            <w:r w:rsidRPr="00977D6B">
              <w:t>TR018</w:t>
            </w:r>
          </w:p>
        </w:tc>
        <w:tc>
          <w:tcPr>
            <w:tcW w:w="1877" w:type="dxa"/>
          </w:tcPr>
          <w:p w:rsidR="00DC1C54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TM007</w:t>
            </w:r>
          </w:p>
        </w:tc>
      </w:tr>
    </w:tbl>
    <w:p w:rsidR="004D6FC5" w:rsidRDefault="004D6FC5" w:rsidP="00CE0937">
      <w:pPr>
        <w:pStyle w:val="ListParagraph"/>
        <w:ind w:left="360"/>
        <w:rPr>
          <w:b/>
        </w:rPr>
      </w:pPr>
    </w:p>
    <w:p w:rsidR="004E6BC2" w:rsidRDefault="004E6BC2" w:rsidP="003B18DD">
      <w:pPr>
        <w:pStyle w:val="ListParagraph"/>
        <w:tabs>
          <w:tab w:val="left" w:pos="90"/>
        </w:tabs>
        <w:ind w:left="360" w:hanging="450"/>
      </w:pPr>
      <w:r w:rsidRPr="003070AF">
        <w:t xml:space="preserve">2. </w:t>
      </w:r>
      <w:r w:rsidR="00021B7B">
        <w:t>Insert the following data.</w:t>
      </w:r>
    </w:p>
    <w:p w:rsidR="00021B7B" w:rsidRDefault="00021B7B" w:rsidP="003B18DD">
      <w:pPr>
        <w:pStyle w:val="ListParagraph"/>
        <w:tabs>
          <w:tab w:val="left" w:pos="90"/>
        </w:tabs>
        <w:ind w:left="360" w:hanging="450"/>
      </w:pPr>
      <w:r>
        <w:tab/>
        <w:t>(</w:t>
      </w:r>
      <w:r w:rsidRPr="00AC591C">
        <w:rPr>
          <w:b/>
        </w:rPr>
        <w:t>insert</w:t>
      </w:r>
      <w:r w:rsidR="000255C5">
        <w:rPr>
          <w:b/>
        </w:rPr>
        <w:t xml:space="preserve">, </w:t>
      </w:r>
      <w:proofErr w:type="spellStart"/>
      <w:r w:rsidR="000255C5">
        <w:rPr>
          <w:b/>
        </w:rPr>
        <w:t>dateadd</w:t>
      </w:r>
      <w:proofErr w:type="spellEnd"/>
      <w:r w:rsidR="000255C5">
        <w:rPr>
          <w:b/>
        </w:rPr>
        <w:t>,</w:t>
      </w:r>
      <w:r w:rsidR="00B913AA">
        <w:rPr>
          <w:b/>
        </w:rPr>
        <w:t xml:space="preserve"> day,</w:t>
      </w:r>
      <w:r w:rsidR="000255C5">
        <w:rPr>
          <w:b/>
        </w:rPr>
        <w:t xml:space="preserve"> </w:t>
      </w:r>
      <w:proofErr w:type="spellStart"/>
      <w:r w:rsidR="000255C5">
        <w:rPr>
          <w:b/>
        </w:rPr>
        <w:t>get</w:t>
      </w:r>
      <w:r w:rsidR="005D6936">
        <w:rPr>
          <w:b/>
        </w:rPr>
        <w:t>date</w:t>
      </w:r>
      <w:proofErr w:type="spellEnd"/>
      <w:r>
        <w:t>)</w:t>
      </w:r>
    </w:p>
    <w:p w:rsidR="00CE375F" w:rsidRDefault="00CE375F" w:rsidP="003B18DD">
      <w:pPr>
        <w:pStyle w:val="ListParagraph"/>
        <w:tabs>
          <w:tab w:val="left" w:pos="90"/>
        </w:tabs>
        <w:ind w:left="360" w:hanging="450"/>
      </w:pPr>
    </w:p>
    <w:p w:rsidR="00CE375F" w:rsidRPr="00CE375F" w:rsidRDefault="00CE375F" w:rsidP="003B18DD">
      <w:pPr>
        <w:pStyle w:val="ListParagraph"/>
        <w:tabs>
          <w:tab w:val="left" w:pos="90"/>
        </w:tabs>
        <w:ind w:left="360" w:hanging="450"/>
        <w:rPr>
          <w:b/>
        </w:rPr>
      </w:pPr>
      <w:r w:rsidRPr="00CE375F">
        <w:rPr>
          <w:b/>
        </w:rPr>
        <w:tab/>
      </w:r>
      <w:proofErr w:type="gramStart"/>
      <w:r w:rsidRPr="00CE375F">
        <w:rPr>
          <w:b/>
        </w:rPr>
        <w:t>Table :</w:t>
      </w:r>
      <w:proofErr w:type="gramEnd"/>
      <w:r w:rsidRPr="00CE375F">
        <w:rPr>
          <w:b/>
        </w:rPr>
        <w:t xml:space="preserve"> </w:t>
      </w:r>
      <w:proofErr w:type="spellStart"/>
      <w:r w:rsidRPr="00CE375F">
        <w:rPr>
          <w:b/>
        </w:rPr>
        <w:t>HeaderSalonServices</w:t>
      </w:r>
      <w:proofErr w:type="spellEnd"/>
    </w:p>
    <w:p w:rsidR="00DD3E07" w:rsidRDefault="00DD3E07" w:rsidP="003B18DD">
      <w:pPr>
        <w:pStyle w:val="ListParagraph"/>
        <w:tabs>
          <w:tab w:val="left" w:pos="90"/>
        </w:tabs>
        <w:ind w:left="360" w:hanging="45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1933"/>
        <w:gridCol w:w="1835"/>
        <w:gridCol w:w="2028"/>
        <w:gridCol w:w="1975"/>
      </w:tblGrid>
      <w:tr w:rsidR="00FD3B76" w:rsidTr="007E6166">
        <w:tc>
          <w:tcPr>
            <w:tcW w:w="2088" w:type="dxa"/>
            <w:shd w:val="clear" w:color="auto" w:fill="000000" w:themeFill="text1"/>
          </w:tcPr>
          <w:p w:rsidR="00FD3B76" w:rsidRDefault="006B3CD7" w:rsidP="00A400F7">
            <w:pPr>
              <w:pStyle w:val="ListParagraph"/>
              <w:tabs>
                <w:tab w:val="left" w:pos="90"/>
              </w:tabs>
              <w:ind w:left="0"/>
              <w:jc w:val="center"/>
            </w:pPr>
            <w:proofErr w:type="spellStart"/>
            <w:r w:rsidRPr="006B3CD7">
              <w:t>TransactionId</w:t>
            </w:r>
            <w:proofErr w:type="spellEnd"/>
          </w:p>
        </w:tc>
        <w:tc>
          <w:tcPr>
            <w:tcW w:w="2088" w:type="dxa"/>
            <w:shd w:val="clear" w:color="auto" w:fill="000000" w:themeFill="text1"/>
          </w:tcPr>
          <w:p w:rsidR="00FD3B76" w:rsidRPr="006B3CD7" w:rsidRDefault="006B3CD7" w:rsidP="00A400F7">
            <w:pPr>
              <w:tabs>
                <w:tab w:val="left" w:pos="90"/>
              </w:tabs>
              <w:jc w:val="center"/>
            </w:pPr>
            <w:proofErr w:type="spellStart"/>
            <w:r w:rsidRPr="006B3CD7">
              <w:t>CustomerId</w:t>
            </w:r>
            <w:proofErr w:type="spellEnd"/>
          </w:p>
        </w:tc>
        <w:tc>
          <w:tcPr>
            <w:tcW w:w="2088" w:type="dxa"/>
            <w:shd w:val="clear" w:color="auto" w:fill="000000" w:themeFill="text1"/>
          </w:tcPr>
          <w:p w:rsidR="00FD3B76" w:rsidRDefault="006B3CD7" w:rsidP="00A400F7">
            <w:pPr>
              <w:pStyle w:val="ListParagraph"/>
              <w:tabs>
                <w:tab w:val="left" w:pos="90"/>
              </w:tabs>
              <w:ind w:left="0"/>
              <w:jc w:val="center"/>
            </w:pPr>
            <w:proofErr w:type="spellStart"/>
            <w:r w:rsidRPr="006B3CD7">
              <w:t>StaffId</w:t>
            </w:r>
            <w:proofErr w:type="spellEnd"/>
          </w:p>
        </w:tc>
        <w:tc>
          <w:tcPr>
            <w:tcW w:w="2088" w:type="dxa"/>
            <w:shd w:val="clear" w:color="auto" w:fill="000000" w:themeFill="text1"/>
          </w:tcPr>
          <w:p w:rsidR="00FD3B76" w:rsidRDefault="006B3CD7" w:rsidP="00A400F7">
            <w:pPr>
              <w:pStyle w:val="ListParagraph"/>
              <w:tabs>
                <w:tab w:val="left" w:pos="90"/>
              </w:tabs>
              <w:ind w:left="0"/>
              <w:jc w:val="center"/>
            </w:pPr>
            <w:proofErr w:type="spellStart"/>
            <w:r w:rsidRPr="006B3CD7">
              <w:t>TransactionDate</w:t>
            </w:r>
            <w:proofErr w:type="spellEnd"/>
          </w:p>
        </w:tc>
        <w:tc>
          <w:tcPr>
            <w:tcW w:w="2088" w:type="dxa"/>
            <w:shd w:val="clear" w:color="auto" w:fill="000000" w:themeFill="text1"/>
          </w:tcPr>
          <w:p w:rsidR="00FD3B76" w:rsidRDefault="006B3CD7" w:rsidP="00A400F7">
            <w:pPr>
              <w:pStyle w:val="ListParagraph"/>
              <w:tabs>
                <w:tab w:val="left" w:pos="90"/>
              </w:tabs>
              <w:ind w:left="0"/>
              <w:jc w:val="center"/>
            </w:pPr>
            <w:proofErr w:type="spellStart"/>
            <w:r w:rsidRPr="006B3CD7">
              <w:t>PaymentType</w:t>
            </w:r>
            <w:proofErr w:type="spellEnd"/>
          </w:p>
        </w:tc>
      </w:tr>
      <w:tr w:rsidR="00FD3B76" w:rsidTr="00FD3B76">
        <w:tc>
          <w:tcPr>
            <w:tcW w:w="2088" w:type="dxa"/>
          </w:tcPr>
          <w:p w:rsidR="00FD3B76" w:rsidRDefault="00CB29A9" w:rsidP="00A400F7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CB29A9">
              <w:t>TR019</w:t>
            </w:r>
          </w:p>
        </w:tc>
        <w:tc>
          <w:tcPr>
            <w:tcW w:w="2088" w:type="dxa"/>
          </w:tcPr>
          <w:p w:rsidR="00FD3B76" w:rsidRDefault="00CB29A9" w:rsidP="00A400F7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CB29A9">
              <w:t>CU005</w:t>
            </w:r>
          </w:p>
        </w:tc>
        <w:tc>
          <w:tcPr>
            <w:tcW w:w="2088" w:type="dxa"/>
          </w:tcPr>
          <w:p w:rsidR="00FD3B76" w:rsidRDefault="00CB29A9" w:rsidP="00A400F7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CB29A9">
              <w:t>SF004</w:t>
            </w:r>
          </w:p>
        </w:tc>
        <w:tc>
          <w:tcPr>
            <w:tcW w:w="2088" w:type="dxa"/>
          </w:tcPr>
          <w:p w:rsidR="00FD3B76" w:rsidRDefault="00CB29A9" w:rsidP="00A400F7">
            <w:pPr>
              <w:pStyle w:val="ListParagraph"/>
              <w:tabs>
                <w:tab w:val="left" w:pos="90"/>
              </w:tabs>
              <w:ind w:left="0"/>
              <w:jc w:val="center"/>
            </w:pPr>
            <w:r>
              <w:t>Obtained by adding 3 days to current date.</w:t>
            </w:r>
          </w:p>
        </w:tc>
        <w:tc>
          <w:tcPr>
            <w:tcW w:w="2088" w:type="dxa"/>
          </w:tcPr>
          <w:p w:rsidR="00FD3B76" w:rsidRDefault="00CB29A9" w:rsidP="00A400F7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CB29A9">
              <w:t>Credit</w:t>
            </w:r>
          </w:p>
        </w:tc>
      </w:tr>
    </w:tbl>
    <w:p w:rsidR="00E414D2" w:rsidRDefault="00E414D2" w:rsidP="00CD3945"/>
    <w:p w:rsidR="007E7FF8" w:rsidRDefault="00261BC3" w:rsidP="007E7FF8">
      <w:pPr>
        <w:pStyle w:val="ListParagraph"/>
        <w:tabs>
          <w:tab w:val="left" w:pos="90"/>
        </w:tabs>
        <w:ind w:left="360" w:hanging="450"/>
      </w:pPr>
      <w:r>
        <w:t xml:space="preserve">3. </w:t>
      </w:r>
      <w:r w:rsidR="007E7FF8">
        <w:t>Insert the following data.</w:t>
      </w:r>
    </w:p>
    <w:p w:rsidR="007E7FF8" w:rsidRDefault="007E7FF8" w:rsidP="007E7FF8">
      <w:pPr>
        <w:pStyle w:val="ListParagraph"/>
        <w:tabs>
          <w:tab w:val="left" w:pos="90"/>
        </w:tabs>
        <w:ind w:left="360" w:hanging="450"/>
      </w:pPr>
      <w:r>
        <w:tab/>
        <w:t>(</w:t>
      </w:r>
      <w:r w:rsidRPr="00AC591C">
        <w:rPr>
          <w:b/>
        </w:rPr>
        <w:t>insert</w:t>
      </w:r>
      <w:r w:rsidR="00FF1A1C">
        <w:rPr>
          <w:b/>
        </w:rPr>
        <w:t>, round, rand</w:t>
      </w:r>
      <w:r>
        <w:t>)</w:t>
      </w:r>
    </w:p>
    <w:p w:rsidR="00EE5D06" w:rsidRDefault="00EE5D06" w:rsidP="007E7FF8">
      <w:pPr>
        <w:pStyle w:val="ListParagraph"/>
        <w:tabs>
          <w:tab w:val="left" w:pos="90"/>
        </w:tabs>
        <w:ind w:left="360" w:hanging="450"/>
      </w:pPr>
    </w:p>
    <w:p w:rsidR="008F3DDC" w:rsidRDefault="008F3DDC" w:rsidP="007E7FF8">
      <w:pPr>
        <w:pStyle w:val="ListParagraph"/>
        <w:tabs>
          <w:tab w:val="left" w:pos="90"/>
        </w:tabs>
        <w:ind w:left="360" w:hanging="450"/>
      </w:pPr>
      <w: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81"/>
        <w:gridCol w:w="1326"/>
        <w:gridCol w:w="1389"/>
        <w:gridCol w:w="1659"/>
        <w:gridCol w:w="1470"/>
        <w:gridCol w:w="1352"/>
        <w:gridCol w:w="1470"/>
      </w:tblGrid>
      <w:tr w:rsidR="0017582C" w:rsidTr="008A3F77">
        <w:tc>
          <w:tcPr>
            <w:tcW w:w="1336" w:type="dxa"/>
            <w:shd w:val="clear" w:color="auto" w:fill="000000" w:themeFill="text1"/>
          </w:tcPr>
          <w:p w:rsidR="008F3DDC" w:rsidRDefault="009E0D29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proofErr w:type="spellStart"/>
            <w:r w:rsidRPr="009E0D29">
              <w:t>StaffId</w:t>
            </w:r>
            <w:proofErr w:type="spellEnd"/>
          </w:p>
        </w:tc>
        <w:tc>
          <w:tcPr>
            <w:tcW w:w="1415" w:type="dxa"/>
            <w:shd w:val="clear" w:color="auto" w:fill="000000" w:themeFill="text1"/>
          </w:tcPr>
          <w:p w:rsidR="008F3DDC" w:rsidRDefault="009E0D29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proofErr w:type="spellStart"/>
            <w:r w:rsidRPr="009E0D29">
              <w:t>StaffName</w:t>
            </w:r>
            <w:proofErr w:type="spellEnd"/>
          </w:p>
        </w:tc>
        <w:tc>
          <w:tcPr>
            <w:tcW w:w="1317" w:type="dxa"/>
            <w:shd w:val="clear" w:color="auto" w:fill="000000" w:themeFill="text1"/>
          </w:tcPr>
          <w:p w:rsidR="008F3DDC" w:rsidRDefault="009E0D29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proofErr w:type="spellStart"/>
            <w:r w:rsidRPr="009E0D29">
              <w:t>StaffGender</w:t>
            </w:r>
            <w:proofErr w:type="spellEnd"/>
          </w:p>
        </w:tc>
        <w:tc>
          <w:tcPr>
            <w:tcW w:w="1663" w:type="dxa"/>
            <w:shd w:val="clear" w:color="auto" w:fill="000000" w:themeFill="text1"/>
          </w:tcPr>
          <w:p w:rsidR="008F3DDC" w:rsidRDefault="009E0D29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proofErr w:type="spellStart"/>
            <w:r w:rsidRPr="009E0D29">
              <w:t>StaffPhone</w:t>
            </w:r>
            <w:proofErr w:type="spellEnd"/>
          </w:p>
        </w:tc>
        <w:tc>
          <w:tcPr>
            <w:tcW w:w="1462" w:type="dxa"/>
            <w:shd w:val="clear" w:color="auto" w:fill="000000" w:themeFill="text1"/>
          </w:tcPr>
          <w:p w:rsidR="008F3DDC" w:rsidRDefault="009E0D29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proofErr w:type="spellStart"/>
            <w:r w:rsidRPr="009E0D29">
              <w:t>StaffAddress</w:t>
            </w:r>
            <w:proofErr w:type="spellEnd"/>
          </w:p>
        </w:tc>
        <w:tc>
          <w:tcPr>
            <w:tcW w:w="1425" w:type="dxa"/>
            <w:shd w:val="clear" w:color="auto" w:fill="000000" w:themeFill="text1"/>
          </w:tcPr>
          <w:p w:rsidR="008F3DDC" w:rsidRDefault="009E0D29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proofErr w:type="spellStart"/>
            <w:r w:rsidRPr="009E0D29">
              <w:t>StaffSalary</w:t>
            </w:r>
            <w:proofErr w:type="spellEnd"/>
          </w:p>
        </w:tc>
        <w:tc>
          <w:tcPr>
            <w:tcW w:w="1462" w:type="dxa"/>
            <w:shd w:val="clear" w:color="auto" w:fill="000000" w:themeFill="text1"/>
          </w:tcPr>
          <w:p w:rsidR="008F3DDC" w:rsidRDefault="009E0D29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proofErr w:type="spellStart"/>
            <w:r w:rsidRPr="009E0D29">
              <w:t>StaffPosition</w:t>
            </w:r>
            <w:proofErr w:type="spellEnd"/>
          </w:p>
        </w:tc>
      </w:tr>
      <w:tr w:rsidR="00DA1C0F" w:rsidTr="008A3F77">
        <w:tc>
          <w:tcPr>
            <w:tcW w:w="1336" w:type="dxa"/>
          </w:tcPr>
          <w:p w:rsidR="008F3DDC" w:rsidRDefault="004C612A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4C612A">
              <w:t>SF010</w:t>
            </w:r>
          </w:p>
        </w:tc>
        <w:tc>
          <w:tcPr>
            <w:tcW w:w="1415" w:type="dxa"/>
          </w:tcPr>
          <w:p w:rsidR="008F3DDC" w:rsidRDefault="004C612A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4C612A">
              <w:t>Effendy Lesmana</w:t>
            </w:r>
          </w:p>
        </w:tc>
        <w:tc>
          <w:tcPr>
            <w:tcW w:w="1317" w:type="dxa"/>
          </w:tcPr>
          <w:p w:rsidR="008F3DDC" w:rsidRDefault="004C612A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4C612A">
              <w:t>Male</w:t>
            </w:r>
          </w:p>
        </w:tc>
        <w:tc>
          <w:tcPr>
            <w:tcW w:w="1663" w:type="dxa"/>
          </w:tcPr>
          <w:p w:rsidR="008F3DDC" w:rsidRDefault="004C612A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4C612A">
              <w:t>085218587878</w:t>
            </w:r>
          </w:p>
        </w:tc>
        <w:tc>
          <w:tcPr>
            <w:tcW w:w="1462" w:type="dxa"/>
          </w:tcPr>
          <w:p w:rsidR="008F3DDC" w:rsidRDefault="004C612A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proofErr w:type="spellStart"/>
            <w:r w:rsidRPr="004C612A">
              <w:t>Tanggerang</w:t>
            </w:r>
            <w:proofErr w:type="spellEnd"/>
            <w:r w:rsidRPr="004C612A">
              <w:t xml:space="preserve"> City Street no 88</w:t>
            </w:r>
          </w:p>
        </w:tc>
        <w:tc>
          <w:tcPr>
            <w:tcW w:w="1425" w:type="dxa"/>
          </w:tcPr>
          <w:p w:rsidR="008F3DDC" w:rsidRPr="0017582C" w:rsidRDefault="00DA1C0F" w:rsidP="000255C5">
            <w:pPr>
              <w:pStyle w:val="ListParagraph"/>
              <w:tabs>
                <w:tab w:val="left" w:pos="90"/>
              </w:tabs>
              <w:ind w:left="0"/>
              <w:jc w:val="center"/>
            </w:pPr>
            <w:r>
              <w:rPr>
                <w:rFonts w:eastAsiaTheme="minorHAnsi"/>
                <w:noProof/>
                <w:lang w:eastAsia="en-US"/>
              </w:rPr>
              <w:t xml:space="preserve">Obtained from random </w:t>
            </w:r>
            <w:r w:rsidR="000255C5">
              <w:rPr>
                <w:rFonts w:eastAsiaTheme="minorHAnsi"/>
                <w:noProof/>
                <w:lang w:eastAsia="en-US"/>
              </w:rPr>
              <w:t>number</w:t>
            </w:r>
            <w:r>
              <w:rPr>
                <w:rFonts w:eastAsiaTheme="minorHAnsi"/>
                <w:noProof/>
                <w:lang w:eastAsia="en-US"/>
              </w:rPr>
              <w:t xml:space="preserve"> between</w:t>
            </w:r>
            <w:r w:rsidRPr="003224DE">
              <w:rPr>
                <w:rFonts w:eastAsiaTheme="minorHAnsi"/>
                <w:noProof/>
                <w:lang w:eastAsia="en-US"/>
              </w:rPr>
              <w:t xml:space="preserve"> 3000000 </w:t>
            </w:r>
            <w:r>
              <w:rPr>
                <w:rFonts w:eastAsiaTheme="minorHAnsi"/>
                <w:noProof/>
                <w:lang w:eastAsia="en-US"/>
              </w:rPr>
              <w:t>and</w:t>
            </w:r>
            <w:r w:rsidRPr="003224DE">
              <w:rPr>
                <w:rFonts w:eastAsiaTheme="minorHAnsi"/>
                <w:noProof/>
                <w:lang w:eastAsia="en-US"/>
              </w:rPr>
              <w:t xml:space="preserve"> 5000000</w:t>
            </w:r>
          </w:p>
        </w:tc>
        <w:tc>
          <w:tcPr>
            <w:tcW w:w="1462" w:type="dxa"/>
          </w:tcPr>
          <w:p w:rsidR="008F3DDC" w:rsidRDefault="0023355F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23355F">
              <w:t>Stylist</w:t>
            </w:r>
          </w:p>
        </w:tc>
      </w:tr>
    </w:tbl>
    <w:p w:rsidR="00EE5D06" w:rsidRDefault="008F3DDC" w:rsidP="007E7FF8">
      <w:pPr>
        <w:pStyle w:val="ListParagraph"/>
        <w:tabs>
          <w:tab w:val="left" w:pos="90"/>
        </w:tabs>
        <w:ind w:left="360" w:hanging="450"/>
      </w:pPr>
      <w:r>
        <w:tab/>
      </w:r>
    </w:p>
    <w:p w:rsidR="00CD3945" w:rsidRDefault="00CD3945" w:rsidP="00CD3945"/>
    <w:p w:rsidR="000F7371" w:rsidRDefault="00036300" w:rsidP="000F7371">
      <w:pPr>
        <w:pStyle w:val="ListParagraph"/>
        <w:numPr>
          <w:ilvl w:val="0"/>
          <w:numId w:val="16"/>
        </w:numPr>
        <w:ind w:left="180" w:hanging="270"/>
        <w:jc w:val="both"/>
      </w:pPr>
      <w:r>
        <w:t xml:space="preserve"> </w:t>
      </w:r>
      <w:r w:rsidR="005B6FE0">
        <w:t>Change</w:t>
      </w:r>
      <w:r w:rsidR="005B6FE0" w:rsidRPr="003224DE">
        <w:t xml:space="preserve"> </w:t>
      </w:r>
      <w:proofErr w:type="spellStart"/>
      <w:r w:rsidR="00CB4306">
        <w:t>CustomerPhone</w:t>
      </w:r>
      <w:proofErr w:type="spellEnd"/>
      <w:r w:rsidR="005B6FE0" w:rsidRPr="003224DE">
        <w:t xml:space="preserve"> </w:t>
      </w:r>
      <w:r w:rsidR="005B6FE0">
        <w:t xml:space="preserve">by </w:t>
      </w:r>
      <w:proofErr w:type="gramStart"/>
      <w:r w:rsidR="005B6FE0">
        <w:t>replacing</w:t>
      </w:r>
      <w:r w:rsidR="005B6FE0" w:rsidRPr="003224DE">
        <w:t xml:space="preserve"> </w:t>
      </w:r>
      <w:r w:rsidR="00393CFC">
        <w:t xml:space="preserve"> ‘08’</w:t>
      </w:r>
      <w:proofErr w:type="gramEnd"/>
      <w:r w:rsidR="00393CFC">
        <w:t xml:space="preserve"> with ‘628’ </w:t>
      </w:r>
      <w:r w:rsidR="005B6FE0">
        <w:t>on</w:t>
      </w:r>
      <w:r w:rsidR="005B6FE0" w:rsidRPr="003224DE">
        <w:t xml:space="preserve"> </w:t>
      </w:r>
      <w:proofErr w:type="spellStart"/>
      <w:r w:rsidR="00816E8B" w:rsidRPr="00816E8B">
        <w:rPr>
          <w:b/>
        </w:rPr>
        <w:t>MsCustomer</w:t>
      </w:r>
      <w:proofErr w:type="spellEnd"/>
      <w:r w:rsidR="005B6FE0">
        <w:t xml:space="preserve"> table</w:t>
      </w:r>
      <w:r w:rsidR="005B6FE0" w:rsidRPr="003224DE">
        <w:t xml:space="preserve">. </w:t>
      </w:r>
      <w:r w:rsidR="005B6FE0">
        <w:t>Then display all data on</w:t>
      </w:r>
      <w:r w:rsidR="005B6FE0" w:rsidRPr="003224DE">
        <w:t xml:space="preserve"> </w:t>
      </w:r>
      <w:proofErr w:type="spellStart"/>
      <w:r w:rsidR="005B6FE0" w:rsidRPr="005B6FE0">
        <w:rPr>
          <w:b/>
        </w:rPr>
        <w:t>MsStaff</w:t>
      </w:r>
      <w:proofErr w:type="spellEnd"/>
      <w:r w:rsidR="005B6FE0">
        <w:t xml:space="preserve"> table</w:t>
      </w:r>
      <w:r w:rsidR="000F7371">
        <w:t>.</w:t>
      </w:r>
    </w:p>
    <w:p w:rsidR="005B6FE0" w:rsidRDefault="005B6FE0" w:rsidP="000F7371">
      <w:pPr>
        <w:pStyle w:val="ListParagraph"/>
        <w:ind w:left="180"/>
        <w:jc w:val="both"/>
        <w:rPr>
          <w:b/>
        </w:rPr>
      </w:pPr>
      <w:r w:rsidRPr="000F7371">
        <w:rPr>
          <w:b/>
        </w:rPr>
        <w:t xml:space="preserve">(update, </w:t>
      </w:r>
      <w:r w:rsidR="00F15B04">
        <w:rPr>
          <w:b/>
        </w:rPr>
        <w:t>replace</w:t>
      </w:r>
      <w:r w:rsidRPr="000F7371">
        <w:rPr>
          <w:b/>
        </w:rPr>
        <w:t>)</w:t>
      </w:r>
    </w:p>
    <w:p w:rsidR="00851183" w:rsidRDefault="00851183" w:rsidP="000F7371">
      <w:pPr>
        <w:pStyle w:val="ListParagraph"/>
        <w:ind w:left="180"/>
        <w:jc w:val="both"/>
        <w:rPr>
          <w:b/>
        </w:rPr>
      </w:pPr>
    </w:p>
    <w:p w:rsidR="00851183" w:rsidRDefault="00851183" w:rsidP="000F7371">
      <w:pPr>
        <w:pStyle w:val="ListParagraph"/>
        <w:ind w:left="180"/>
        <w:jc w:val="both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5344160" cy="1080770"/>
            <wp:effectExtent l="19050" t="0" r="8890" b="0"/>
            <wp:docPr id="2" name="Picture 1" descr="D:\soal 04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al 04\0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9B" w:rsidRDefault="0015709B" w:rsidP="000F7371">
      <w:pPr>
        <w:pStyle w:val="ListParagraph"/>
        <w:ind w:left="180"/>
        <w:jc w:val="both"/>
        <w:rPr>
          <w:b/>
        </w:rPr>
      </w:pPr>
    </w:p>
    <w:p w:rsidR="00206809" w:rsidRDefault="009E07F4" w:rsidP="00206809">
      <w:pPr>
        <w:pStyle w:val="ListParagraph"/>
        <w:numPr>
          <w:ilvl w:val="0"/>
          <w:numId w:val="16"/>
        </w:numPr>
        <w:ind w:left="180"/>
        <w:jc w:val="both"/>
      </w:pPr>
      <w:r>
        <w:t>Change the</w:t>
      </w:r>
      <w:r w:rsidRPr="003224DE">
        <w:t xml:space="preserve"> </w:t>
      </w:r>
      <w:proofErr w:type="spellStart"/>
      <w:r w:rsidR="00F36695" w:rsidRPr="00F36695">
        <w:t>StaffPosition</w:t>
      </w:r>
      <w:proofErr w:type="spellEnd"/>
      <w:r>
        <w:t xml:space="preserve"> into</w:t>
      </w:r>
      <w:r w:rsidRPr="003224DE">
        <w:t xml:space="preserve"> ‘</w:t>
      </w:r>
      <w:r w:rsidR="00F36695" w:rsidRPr="00F36695">
        <w:t>Top Stylist</w:t>
      </w:r>
      <w:r w:rsidR="00F36695">
        <w:t xml:space="preserve"> ‘</w:t>
      </w:r>
      <w:r>
        <w:t>and</w:t>
      </w:r>
      <w:r w:rsidRPr="003224DE">
        <w:t xml:space="preserve"> </w:t>
      </w:r>
      <w:r w:rsidR="000255C5">
        <w:t xml:space="preserve">add </w:t>
      </w:r>
      <w:proofErr w:type="spellStart"/>
      <w:r w:rsidRPr="003224DE">
        <w:t>StaffSalary</w:t>
      </w:r>
      <w:proofErr w:type="spellEnd"/>
      <w:r>
        <w:t xml:space="preserve"> by </w:t>
      </w:r>
      <w:r w:rsidR="00C81FAA" w:rsidRPr="00C81FAA">
        <w:t>7000000</w:t>
      </w:r>
      <w:r w:rsidR="00042BB6">
        <w:t xml:space="preserve"> </w:t>
      </w:r>
      <w:r>
        <w:t>on</w:t>
      </w:r>
      <w:r w:rsidRPr="003224DE">
        <w:t xml:space="preserve"> </w:t>
      </w:r>
      <w:proofErr w:type="spellStart"/>
      <w:r w:rsidRPr="00150549">
        <w:rPr>
          <w:b/>
        </w:rPr>
        <w:t>MsStaff</w:t>
      </w:r>
      <w:proofErr w:type="spellEnd"/>
      <w:r>
        <w:t xml:space="preserve"> table for every staff </w:t>
      </w:r>
      <w:r w:rsidR="00F15B04">
        <w:t>whose name</w:t>
      </w:r>
      <w:r>
        <w:t xml:space="preserve"> is ‘</w:t>
      </w:r>
      <w:r w:rsidR="006D3A8C" w:rsidRPr="006D3A8C">
        <w:t>Effendy Lesmana</w:t>
      </w:r>
      <w:r>
        <w:t>’.</w:t>
      </w:r>
      <w:r w:rsidRPr="003224DE">
        <w:t xml:space="preserve"> </w:t>
      </w:r>
      <w:r>
        <w:t>Then display all</w:t>
      </w:r>
      <w:r w:rsidRPr="003224DE">
        <w:t xml:space="preserve"> data </w:t>
      </w:r>
      <w:r>
        <w:t>on</w:t>
      </w:r>
      <w:r w:rsidRPr="003224DE">
        <w:t xml:space="preserve"> </w:t>
      </w:r>
      <w:proofErr w:type="spellStart"/>
      <w:r w:rsidRPr="00794DDF">
        <w:rPr>
          <w:b/>
        </w:rPr>
        <w:t>MsStaff</w:t>
      </w:r>
      <w:proofErr w:type="spellEnd"/>
      <w:r>
        <w:t xml:space="preserve"> table</w:t>
      </w:r>
      <w:r w:rsidRPr="003224DE">
        <w:t>.</w:t>
      </w:r>
    </w:p>
    <w:p w:rsidR="009E07F4" w:rsidRDefault="009E07F4" w:rsidP="00206809">
      <w:pPr>
        <w:pStyle w:val="ListParagraph"/>
        <w:ind w:left="180"/>
        <w:jc w:val="both"/>
        <w:rPr>
          <w:b/>
        </w:rPr>
      </w:pPr>
      <w:r w:rsidRPr="00206809">
        <w:rPr>
          <w:b/>
        </w:rPr>
        <w:t>(update, like)</w:t>
      </w:r>
    </w:p>
    <w:p w:rsidR="00851183" w:rsidRDefault="00851183" w:rsidP="00206809">
      <w:pPr>
        <w:pStyle w:val="ListParagraph"/>
        <w:ind w:left="180"/>
        <w:jc w:val="both"/>
        <w:rPr>
          <w:b/>
        </w:rPr>
      </w:pPr>
    </w:p>
    <w:p w:rsidR="00851183" w:rsidRDefault="00851183" w:rsidP="00206809">
      <w:pPr>
        <w:pStyle w:val="ListParagraph"/>
        <w:ind w:left="180"/>
        <w:jc w:val="both"/>
        <w:rPr>
          <w:b/>
        </w:rPr>
      </w:pPr>
      <w:r>
        <w:rPr>
          <w:b/>
          <w:noProof/>
          <w:lang w:val="id-ID" w:eastAsia="id-ID"/>
        </w:rPr>
        <w:lastRenderedPageBreak/>
        <w:drawing>
          <wp:inline distT="0" distB="0" distL="0" distR="0">
            <wp:extent cx="6269990" cy="1971040"/>
            <wp:effectExtent l="19050" t="0" r="0" b="0"/>
            <wp:docPr id="3" name="Picture 2" descr="D:\soal 04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oal 04\0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08B" w:rsidRDefault="0063608B" w:rsidP="00206809">
      <w:pPr>
        <w:pStyle w:val="ListParagraph"/>
        <w:ind w:left="180"/>
        <w:jc w:val="both"/>
        <w:rPr>
          <w:b/>
        </w:rPr>
      </w:pPr>
    </w:p>
    <w:p w:rsidR="00B96E15" w:rsidRDefault="00B96E15" w:rsidP="00B96E15">
      <w:pPr>
        <w:pStyle w:val="ListParagraph"/>
        <w:numPr>
          <w:ilvl w:val="0"/>
          <w:numId w:val="16"/>
        </w:numPr>
        <w:ind w:left="180"/>
        <w:jc w:val="both"/>
      </w:pPr>
      <w:r>
        <w:t>Change the</w:t>
      </w:r>
      <w:r w:rsidRPr="003224DE">
        <w:t xml:space="preserve"> </w:t>
      </w:r>
      <w:proofErr w:type="spellStart"/>
      <w:proofErr w:type="gramStart"/>
      <w:r w:rsidR="00FD2C4E" w:rsidRPr="00FD2C4E">
        <w:t>CustomerName</w:t>
      </w:r>
      <w:proofErr w:type="spellEnd"/>
      <w:r w:rsidR="00CF6F51">
        <w:t xml:space="preserve"> </w:t>
      </w:r>
      <w:r w:rsidRPr="003224DE">
        <w:t xml:space="preserve"> </w:t>
      </w:r>
      <w:r>
        <w:t>into</w:t>
      </w:r>
      <w:proofErr w:type="gramEnd"/>
      <w:r>
        <w:t xml:space="preserve"> the first name of</w:t>
      </w:r>
      <w:r w:rsidRPr="003224DE">
        <w:t xml:space="preserve"> </w:t>
      </w:r>
      <w:proofErr w:type="spellStart"/>
      <w:r w:rsidR="002A1E62" w:rsidRPr="00FD2C4E">
        <w:t>Customer</w:t>
      </w:r>
      <w:r w:rsidRPr="003224DE">
        <w:t>Name</w:t>
      </w:r>
      <w:proofErr w:type="spellEnd"/>
      <w:r w:rsidR="00CF6F51">
        <w:t xml:space="preserve"> (obtained from the first character of </w:t>
      </w:r>
      <w:proofErr w:type="spellStart"/>
      <w:r w:rsidR="00CF6F51">
        <w:t>CustomerName</w:t>
      </w:r>
      <w:proofErr w:type="spellEnd"/>
      <w:r w:rsidR="00CF6F51">
        <w:t xml:space="preserve"> until character before space)</w:t>
      </w:r>
      <w:r w:rsidRPr="003224DE">
        <w:t xml:space="preserve"> </w:t>
      </w:r>
      <w:r>
        <w:t xml:space="preserve">on </w:t>
      </w:r>
      <w:proofErr w:type="spellStart"/>
      <w:r w:rsidR="00121E74" w:rsidRPr="00121E74">
        <w:rPr>
          <w:b/>
        </w:rPr>
        <w:t>MsCustomer</w:t>
      </w:r>
      <w:proofErr w:type="spellEnd"/>
      <w:r w:rsidR="00F74A4D">
        <w:rPr>
          <w:b/>
        </w:rPr>
        <w:t xml:space="preserve"> </w:t>
      </w:r>
      <w:r>
        <w:t xml:space="preserve"> table for every </w:t>
      </w:r>
      <w:r w:rsidR="002941EF">
        <w:t>customer</w:t>
      </w:r>
      <w:r>
        <w:t xml:space="preserve"> who </w:t>
      </w:r>
      <w:r w:rsidR="00577656">
        <w:t>did transaction</w:t>
      </w:r>
      <w:r>
        <w:t xml:space="preserve"> on</w:t>
      </w:r>
      <w:r w:rsidRPr="003224DE">
        <w:t xml:space="preserve"> </w:t>
      </w:r>
      <w:r w:rsidR="00D0711C">
        <w:t>24</w:t>
      </w:r>
      <w:r w:rsidRPr="00467F2E">
        <w:rPr>
          <w:vertAlign w:val="superscript"/>
        </w:rPr>
        <w:t>th</w:t>
      </w:r>
      <w:r>
        <w:t xml:space="preserve"> day</w:t>
      </w:r>
      <w:r w:rsidRPr="003224DE">
        <w:t xml:space="preserve">. </w:t>
      </w:r>
      <w:r>
        <w:t xml:space="preserve">Then display all data on </w:t>
      </w:r>
      <w:proofErr w:type="spellStart"/>
      <w:r w:rsidR="005E0888" w:rsidRPr="00121E74">
        <w:rPr>
          <w:b/>
        </w:rPr>
        <w:t>MsCustomer</w:t>
      </w:r>
      <w:proofErr w:type="spellEnd"/>
      <w:r>
        <w:t xml:space="preserve"> table</w:t>
      </w:r>
      <w:r w:rsidRPr="003224DE">
        <w:t>.</w:t>
      </w:r>
    </w:p>
    <w:p w:rsidR="00B96E15" w:rsidRDefault="00B96E15" w:rsidP="004272EF">
      <w:pPr>
        <w:pStyle w:val="ListParagraph"/>
        <w:ind w:left="180"/>
        <w:jc w:val="both"/>
        <w:rPr>
          <w:b/>
        </w:rPr>
      </w:pPr>
      <w:r w:rsidRPr="00B96E15">
        <w:rPr>
          <w:b/>
        </w:rPr>
        <w:t xml:space="preserve">(update, </w:t>
      </w:r>
      <w:r w:rsidR="002662F4">
        <w:rPr>
          <w:b/>
        </w:rPr>
        <w:t>left</w:t>
      </w:r>
      <w:r w:rsidR="00BE6AD5">
        <w:rPr>
          <w:b/>
        </w:rPr>
        <w:t xml:space="preserve">, </w:t>
      </w:r>
      <w:proofErr w:type="spellStart"/>
      <w:r w:rsidR="00BE6AD5">
        <w:rPr>
          <w:b/>
        </w:rPr>
        <w:t>charindex</w:t>
      </w:r>
      <w:proofErr w:type="spellEnd"/>
      <w:r w:rsidR="00BE6AD5">
        <w:rPr>
          <w:b/>
        </w:rPr>
        <w:t xml:space="preserve">, </w:t>
      </w:r>
      <w:proofErr w:type="spellStart"/>
      <w:r w:rsidR="00BE6AD5">
        <w:rPr>
          <w:b/>
        </w:rPr>
        <w:t>datepart</w:t>
      </w:r>
      <w:proofErr w:type="spellEnd"/>
      <w:r w:rsidRPr="00B96E15">
        <w:rPr>
          <w:b/>
        </w:rPr>
        <w:t>, day)</w:t>
      </w:r>
    </w:p>
    <w:p w:rsidR="00F24447" w:rsidRDefault="00F24447" w:rsidP="004272EF">
      <w:pPr>
        <w:pStyle w:val="ListParagraph"/>
        <w:ind w:left="180"/>
        <w:jc w:val="both"/>
        <w:rPr>
          <w:b/>
        </w:rPr>
      </w:pPr>
    </w:p>
    <w:p w:rsidR="00851183" w:rsidRDefault="00851183" w:rsidP="004272EF">
      <w:pPr>
        <w:pStyle w:val="ListParagraph"/>
        <w:ind w:left="180"/>
        <w:jc w:val="both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5344160" cy="1116330"/>
            <wp:effectExtent l="19050" t="0" r="8890" b="0"/>
            <wp:docPr id="5" name="Picture 3" descr="D:\soal 04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oal 04\0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447" w:rsidRDefault="00F24447" w:rsidP="004272EF">
      <w:pPr>
        <w:pStyle w:val="ListParagraph"/>
        <w:ind w:left="180"/>
        <w:jc w:val="both"/>
        <w:rPr>
          <w:b/>
        </w:rPr>
      </w:pPr>
    </w:p>
    <w:p w:rsidR="004904D2" w:rsidRDefault="00162E7D" w:rsidP="004904D2">
      <w:pPr>
        <w:pStyle w:val="ListParagraph"/>
        <w:numPr>
          <w:ilvl w:val="0"/>
          <w:numId w:val="16"/>
        </w:numPr>
        <w:ind w:left="180"/>
        <w:jc w:val="both"/>
      </w:pPr>
      <w:r>
        <w:t>Change</w:t>
      </w:r>
      <w:r w:rsidRPr="003224DE">
        <w:t xml:space="preserve"> </w:t>
      </w:r>
      <w:proofErr w:type="spellStart"/>
      <w:r w:rsidR="00BE5BD8" w:rsidRPr="00BE5BD8">
        <w:t>CustomerName</w:t>
      </w:r>
      <w:proofErr w:type="spellEnd"/>
      <w:r w:rsidRPr="003224DE">
        <w:t xml:space="preserve"> </w:t>
      </w:r>
      <w:r>
        <w:t>by adding ‘Ms. ’ in front of it on</w:t>
      </w:r>
      <w:r w:rsidRPr="003224DE">
        <w:t xml:space="preserve"> </w:t>
      </w:r>
      <w:proofErr w:type="spellStart"/>
      <w:r w:rsidR="003D1928" w:rsidRPr="003D1928">
        <w:rPr>
          <w:b/>
        </w:rPr>
        <w:t>MsCustomer</w:t>
      </w:r>
      <w:proofErr w:type="spellEnd"/>
      <w:r>
        <w:t xml:space="preserve"> table for every </w:t>
      </w:r>
      <w:r w:rsidR="00EE796F">
        <w:t>customer</w:t>
      </w:r>
      <w:r>
        <w:t xml:space="preserve"> </w:t>
      </w:r>
      <w:r w:rsidR="004F3789">
        <w:t>whose</w:t>
      </w:r>
      <w:r>
        <w:t xml:space="preserve"> id</w:t>
      </w:r>
      <w:r w:rsidR="004F3789">
        <w:t xml:space="preserve"> is</w:t>
      </w:r>
      <w:r w:rsidRPr="003224DE">
        <w:t xml:space="preserve"> </w:t>
      </w:r>
      <w:r>
        <w:t>‘</w:t>
      </w:r>
      <w:r w:rsidR="008737EC" w:rsidRPr="008737EC">
        <w:t>CU002</w:t>
      </w:r>
      <w:r w:rsidR="004B0055">
        <w:t xml:space="preserve">’ or </w:t>
      </w:r>
      <w:r>
        <w:t>’</w:t>
      </w:r>
      <w:r w:rsidR="00CE0DD3" w:rsidRPr="00CE0DD3">
        <w:t xml:space="preserve"> CU003</w:t>
      </w:r>
      <w:r w:rsidR="00842212">
        <w:t>’</w:t>
      </w:r>
      <w:r>
        <w:t>. Then display all data on</w:t>
      </w:r>
      <w:r w:rsidRPr="003224DE">
        <w:t xml:space="preserve"> </w:t>
      </w:r>
      <w:proofErr w:type="spellStart"/>
      <w:r w:rsidR="00D22C75" w:rsidRPr="003D1928">
        <w:rPr>
          <w:b/>
        </w:rPr>
        <w:t>MsCustomer</w:t>
      </w:r>
      <w:proofErr w:type="spellEnd"/>
      <w:r>
        <w:t xml:space="preserve"> table</w:t>
      </w:r>
      <w:r w:rsidRPr="003224DE">
        <w:t>.</w:t>
      </w:r>
    </w:p>
    <w:p w:rsidR="00162E7D" w:rsidRDefault="00162E7D" w:rsidP="00EB1797">
      <w:pPr>
        <w:pStyle w:val="ListParagraph"/>
        <w:ind w:left="270"/>
        <w:jc w:val="both"/>
        <w:rPr>
          <w:b/>
        </w:rPr>
      </w:pPr>
      <w:r w:rsidRPr="004904D2">
        <w:rPr>
          <w:b/>
        </w:rPr>
        <w:t>(update, in)</w:t>
      </w:r>
    </w:p>
    <w:p w:rsidR="000C4A84" w:rsidRDefault="000C4A84" w:rsidP="00EB1797">
      <w:pPr>
        <w:pStyle w:val="ListParagraph"/>
        <w:ind w:left="270"/>
        <w:jc w:val="both"/>
        <w:rPr>
          <w:b/>
        </w:rPr>
      </w:pPr>
    </w:p>
    <w:p w:rsidR="00851183" w:rsidRDefault="00851183" w:rsidP="00EB1797">
      <w:pPr>
        <w:pStyle w:val="ListParagraph"/>
        <w:ind w:left="270"/>
        <w:jc w:val="both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5367655" cy="1092835"/>
            <wp:effectExtent l="19050" t="0" r="4445" b="0"/>
            <wp:docPr id="6" name="Picture 4" descr="D:\soal 04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oal 04\0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183" w:rsidRDefault="00851183" w:rsidP="00EB1797">
      <w:pPr>
        <w:pStyle w:val="ListParagraph"/>
        <w:ind w:left="270"/>
        <w:jc w:val="both"/>
        <w:rPr>
          <w:b/>
        </w:rPr>
      </w:pPr>
    </w:p>
    <w:p w:rsidR="006662F4" w:rsidRDefault="00E12524" w:rsidP="006662F4">
      <w:pPr>
        <w:pStyle w:val="ListParagraph"/>
        <w:numPr>
          <w:ilvl w:val="0"/>
          <w:numId w:val="16"/>
        </w:numPr>
        <w:ind w:left="180"/>
        <w:jc w:val="both"/>
      </w:pPr>
      <w:r>
        <w:t>Change</w:t>
      </w:r>
      <w:r w:rsidRPr="003224DE">
        <w:t xml:space="preserve"> </w:t>
      </w:r>
      <w:proofErr w:type="spellStart"/>
      <w:r w:rsidR="00CD6510" w:rsidRPr="00CD6510">
        <w:t>CustomerAddress</w:t>
      </w:r>
      <w:proofErr w:type="spellEnd"/>
      <w:r w:rsidR="009A4B66">
        <w:t xml:space="preserve"> into</w:t>
      </w:r>
      <w:r w:rsidRPr="003224DE">
        <w:t xml:space="preserve"> ‘</w:t>
      </w:r>
      <w:proofErr w:type="spellStart"/>
      <w:r w:rsidR="00021F9B" w:rsidRPr="00021F9B">
        <w:t>Daan</w:t>
      </w:r>
      <w:proofErr w:type="spellEnd"/>
      <w:r w:rsidR="00021F9B" w:rsidRPr="00021F9B">
        <w:t xml:space="preserve"> </w:t>
      </w:r>
      <w:proofErr w:type="spellStart"/>
      <w:r w:rsidR="00021F9B" w:rsidRPr="00021F9B">
        <w:t>Mogot</w:t>
      </w:r>
      <w:proofErr w:type="spellEnd"/>
      <w:r w:rsidR="00021F9B" w:rsidRPr="00021F9B">
        <w:t xml:space="preserve"> </w:t>
      </w:r>
      <w:proofErr w:type="spellStart"/>
      <w:r w:rsidR="00021F9B" w:rsidRPr="00021F9B">
        <w:t>Baru</w:t>
      </w:r>
      <w:proofErr w:type="spellEnd"/>
      <w:r w:rsidR="00021F9B" w:rsidRPr="00021F9B">
        <w:t xml:space="preserve"> Street No. 23</w:t>
      </w:r>
      <w:r w:rsidR="00021F9B">
        <w:t xml:space="preserve">’ </w:t>
      </w:r>
      <w:r>
        <w:t>on</w:t>
      </w:r>
      <w:r w:rsidRPr="003224DE">
        <w:t xml:space="preserve"> </w:t>
      </w:r>
      <w:proofErr w:type="spellStart"/>
      <w:r w:rsidR="00772A1D" w:rsidRPr="00772A1D">
        <w:t>MsCustomer</w:t>
      </w:r>
      <w:proofErr w:type="spellEnd"/>
      <w:r>
        <w:t xml:space="preserve"> table for every </w:t>
      </w:r>
      <w:r w:rsidR="00121589">
        <w:t>customer</w:t>
      </w:r>
      <w:r w:rsidR="00113C85">
        <w:t xml:space="preserve"> </w:t>
      </w:r>
      <w:r>
        <w:t xml:space="preserve">that </w:t>
      </w:r>
      <w:r w:rsidR="004F3789">
        <w:t xml:space="preserve">has </w:t>
      </w:r>
      <w:r>
        <w:t>been served</w:t>
      </w:r>
      <w:r w:rsidRPr="003224DE">
        <w:t xml:space="preserve"> </w:t>
      </w:r>
      <w:r>
        <w:t>by staff whose name is</w:t>
      </w:r>
      <w:r w:rsidRPr="003224DE">
        <w:t xml:space="preserve"> </w:t>
      </w:r>
      <w:r>
        <w:t>‘</w:t>
      </w:r>
      <w:r w:rsidR="00882AB2">
        <w:t xml:space="preserve">Indra </w:t>
      </w:r>
      <w:proofErr w:type="spellStart"/>
      <w:r w:rsidR="00882AB2">
        <w:t>Saswita</w:t>
      </w:r>
      <w:proofErr w:type="spellEnd"/>
      <w:r>
        <w:t xml:space="preserve">’ and the transaction occurred on </w:t>
      </w:r>
      <w:r w:rsidR="00253145">
        <w:t>Thursday</w:t>
      </w:r>
      <w:r w:rsidRPr="003224DE">
        <w:t xml:space="preserve">. </w:t>
      </w:r>
      <w:r>
        <w:t>Then display all data on</w:t>
      </w:r>
      <w:r w:rsidRPr="003224DE">
        <w:t xml:space="preserve"> </w:t>
      </w:r>
      <w:proofErr w:type="spellStart"/>
      <w:r w:rsidR="004F3789">
        <w:rPr>
          <w:b/>
        </w:rPr>
        <w:t>MsCustomer</w:t>
      </w:r>
      <w:proofErr w:type="spellEnd"/>
      <w:r>
        <w:t xml:space="preserve"> table</w:t>
      </w:r>
      <w:r w:rsidRPr="003224DE">
        <w:t>.</w:t>
      </w:r>
    </w:p>
    <w:p w:rsidR="00E12524" w:rsidRDefault="00E12524" w:rsidP="006662F4">
      <w:pPr>
        <w:pStyle w:val="ListParagraph"/>
        <w:ind w:left="180"/>
        <w:jc w:val="both"/>
        <w:rPr>
          <w:b/>
        </w:rPr>
      </w:pPr>
      <w:r w:rsidRPr="006662F4">
        <w:rPr>
          <w:b/>
        </w:rPr>
        <w:t>(update, in,</w:t>
      </w:r>
      <w:r w:rsidR="00E54B34">
        <w:rPr>
          <w:b/>
        </w:rPr>
        <w:t xml:space="preserve"> </w:t>
      </w:r>
      <w:r w:rsidR="003D3FDD">
        <w:rPr>
          <w:b/>
        </w:rPr>
        <w:t>exists,</w:t>
      </w:r>
      <w:r w:rsidRPr="006662F4">
        <w:rPr>
          <w:b/>
        </w:rPr>
        <w:t xml:space="preserve"> </w:t>
      </w:r>
      <w:proofErr w:type="spellStart"/>
      <w:r w:rsidRPr="006662F4">
        <w:rPr>
          <w:b/>
        </w:rPr>
        <w:t>da</w:t>
      </w:r>
      <w:r w:rsidR="005A77C1">
        <w:rPr>
          <w:b/>
        </w:rPr>
        <w:t>tename</w:t>
      </w:r>
      <w:proofErr w:type="spellEnd"/>
      <w:r w:rsidR="005A77C1">
        <w:rPr>
          <w:b/>
        </w:rPr>
        <w:t>,</w:t>
      </w:r>
      <w:r w:rsidR="00E54B34">
        <w:rPr>
          <w:b/>
        </w:rPr>
        <w:t xml:space="preserve"> </w:t>
      </w:r>
      <w:r w:rsidR="005A77C1">
        <w:rPr>
          <w:b/>
        </w:rPr>
        <w:t>weekday</w:t>
      </w:r>
      <w:r w:rsidRPr="006662F4">
        <w:rPr>
          <w:b/>
        </w:rPr>
        <w:t>)</w:t>
      </w:r>
    </w:p>
    <w:p w:rsidR="00A53975" w:rsidRDefault="00A53975" w:rsidP="006662F4">
      <w:pPr>
        <w:pStyle w:val="ListParagraph"/>
        <w:ind w:left="180"/>
        <w:jc w:val="both"/>
        <w:rPr>
          <w:b/>
        </w:rPr>
      </w:pPr>
    </w:p>
    <w:p w:rsidR="00A53975" w:rsidRDefault="00A53975" w:rsidP="006662F4">
      <w:pPr>
        <w:pStyle w:val="ListParagraph"/>
        <w:ind w:left="180"/>
        <w:jc w:val="both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5438775" cy="1080770"/>
            <wp:effectExtent l="19050" t="0" r="9525" b="0"/>
            <wp:docPr id="7" name="Picture 5" descr="D:\soal 04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oal 04\0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9A9" w:rsidRDefault="00F009A9" w:rsidP="006662F4">
      <w:pPr>
        <w:pStyle w:val="ListParagraph"/>
        <w:ind w:left="180"/>
        <w:jc w:val="both"/>
        <w:rPr>
          <w:b/>
        </w:rPr>
      </w:pPr>
    </w:p>
    <w:p w:rsidR="00EA7C8A" w:rsidRDefault="00D055F9" w:rsidP="00EA7C8A">
      <w:pPr>
        <w:pStyle w:val="ListParagraph"/>
        <w:numPr>
          <w:ilvl w:val="0"/>
          <w:numId w:val="16"/>
        </w:numPr>
        <w:ind w:left="180"/>
        <w:jc w:val="both"/>
      </w:pPr>
      <w:r>
        <w:lastRenderedPageBreak/>
        <w:t>Delete data on</w:t>
      </w:r>
      <w:r w:rsidRPr="003224DE">
        <w:t xml:space="preserve"> </w:t>
      </w:r>
      <w:proofErr w:type="spellStart"/>
      <w:r w:rsidR="00E83395" w:rsidRPr="00E83395">
        <w:rPr>
          <w:b/>
        </w:rPr>
        <w:t>HeaderSalonServices</w:t>
      </w:r>
      <w:proofErr w:type="spellEnd"/>
      <w:r>
        <w:t xml:space="preserve"> table for every transaction which </w:t>
      </w:r>
      <w:r w:rsidR="002D7712">
        <w:t>is done</w:t>
      </w:r>
      <w:r>
        <w:t xml:space="preserve"> by the </w:t>
      </w:r>
      <w:r w:rsidR="002D7712">
        <w:t>customer</w:t>
      </w:r>
      <w:r>
        <w:t xml:space="preserve"> whose name</w:t>
      </w:r>
      <w:r w:rsidRPr="003224DE">
        <w:t xml:space="preserve"> </w:t>
      </w:r>
      <w:r w:rsidR="004F3789">
        <w:t>doesn’t contains space</w:t>
      </w:r>
      <w:r w:rsidRPr="003224DE">
        <w:t xml:space="preserve">. </w:t>
      </w:r>
      <w:r>
        <w:t>Then display all data on</w:t>
      </w:r>
      <w:r w:rsidRPr="003224DE">
        <w:t xml:space="preserve"> </w:t>
      </w:r>
      <w:proofErr w:type="spellStart"/>
      <w:r w:rsidR="00837848" w:rsidRPr="00E83395">
        <w:rPr>
          <w:b/>
        </w:rPr>
        <w:t>HeaderSalonServices</w:t>
      </w:r>
      <w:proofErr w:type="spellEnd"/>
      <w:r>
        <w:t xml:space="preserve"> table</w:t>
      </w:r>
      <w:r w:rsidRPr="003224DE">
        <w:t>.</w:t>
      </w:r>
    </w:p>
    <w:p w:rsidR="00D055F9" w:rsidRDefault="00D055F9" w:rsidP="00AA5FAE">
      <w:pPr>
        <w:pStyle w:val="ListParagraph"/>
        <w:tabs>
          <w:tab w:val="left" w:pos="3366"/>
        </w:tabs>
        <w:ind w:left="180"/>
        <w:jc w:val="both"/>
        <w:rPr>
          <w:b/>
        </w:rPr>
      </w:pPr>
      <w:r w:rsidRPr="00EA7C8A">
        <w:rPr>
          <w:b/>
        </w:rPr>
        <w:t xml:space="preserve">(delete, join, </w:t>
      </w:r>
      <w:proofErr w:type="spellStart"/>
      <w:r w:rsidR="00EC3FA0">
        <w:rPr>
          <w:b/>
        </w:rPr>
        <w:t>charindex</w:t>
      </w:r>
      <w:proofErr w:type="spellEnd"/>
      <w:r w:rsidRPr="00EA7C8A">
        <w:rPr>
          <w:b/>
        </w:rPr>
        <w:t>)</w:t>
      </w:r>
      <w:r w:rsidR="00AA5FAE">
        <w:rPr>
          <w:b/>
        </w:rPr>
        <w:tab/>
      </w:r>
    </w:p>
    <w:p w:rsidR="003D45F5" w:rsidRDefault="003D45F5" w:rsidP="00AA5FAE">
      <w:pPr>
        <w:pStyle w:val="ListParagraph"/>
        <w:tabs>
          <w:tab w:val="left" w:pos="3366"/>
        </w:tabs>
        <w:ind w:left="180"/>
        <w:jc w:val="both"/>
        <w:rPr>
          <w:b/>
        </w:rPr>
      </w:pPr>
    </w:p>
    <w:p w:rsidR="00AA5FAE" w:rsidRPr="003D45F5" w:rsidRDefault="003D45F5" w:rsidP="00AA5FAE">
      <w:pPr>
        <w:pStyle w:val="ListParagraph"/>
        <w:tabs>
          <w:tab w:val="left" w:pos="3366"/>
        </w:tabs>
        <w:ind w:left="180"/>
        <w:jc w:val="both"/>
      </w:pPr>
      <w:r>
        <w:rPr>
          <w:b/>
        </w:rPr>
        <w:t xml:space="preserve">Before </w:t>
      </w:r>
      <w:r>
        <w:t>deleted:</w:t>
      </w:r>
    </w:p>
    <w:p w:rsidR="00A80E9C" w:rsidRDefault="00932E01" w:rsidP="00A80E9C">
      <w:pPr>
        <w:pStyle w:val="ListParagraph"/>
        <w:tabs>
          <w:tab w:val="left" w:pos="3366"/>
        </w:tabs>
        <w:ind w:left="180"/>
        <w:jc w:val="both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3933825" cy="3619500"/>
            <wp:effectExtent l="19050" t="0" r="9525" b="0"/>
            <wp:docPr id="13" name="Picture 3" descr="D: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0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8EA" w:rsidRPr="00A80E9C" w:rsidRDefault="00B718EA" w:rsidP="00A80E9C">
      <w:pPr>
        <w:pStyle w:val="ListParagraph"/>
        <w:tabs>
          <w:tab w:val="left" w:pos="3366"/>
        </w:tabs>
        <w:ind w:left="180"/>
        <w:jc w:val="both"/>
        <w:rPr>
          <w:b/>
        </w:rPr>
      </w:pPr>
    </w:p>
    <w:p w:rsidR="00932E01" w:rsidRPr="003D45F5" w:rsidRDefault="003D45F5" w:rsidP="00AA5FAE">
      <w:pPr>
        <w:pStyle w:val="ListParagraph"/>
        <w:tabs>
          <w:tab w:val="left" w:pos="3366"/>
        </w:tabs>
        <w:ind w:left="180"/>
        <w:jc w:val="both"/>
      </w:pPr>
      <w:r>
        <w:rPr>
          <w:b/>
        </w:rPr>
        <w:t xml:space="preserve">After </w:t>
      </w:r>
      <w:r>
        <w:t>deleted:</w:t>
      </w:r>
    </w:p>
    <w:p w:rsidR="00932E01" w:rsidRDefault="00932E01" w:rsidP="00AA5FAE">
      <w:pPr>
        <w:pStyle w:val="ListParagraph"/>
        <w:tabs>
          <w:tab w:val="left" w:pos="3366"/>
        </w:tabs>
        <w:ind w:left="180"/>
        <w:jc w:val="both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3952875" cy="3105150"/>
            <wp:effectExtent l="19050" t="0" r="9525" b="0"/>
            <wp:docPr id="12" name="Picture 2" descr="D:\0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9a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3BE" w:rsidRDefault="00E463BE" w:rsidP="00AA5FAE">
      <w:pPr>
        <w:pStyle w:val="ListParagraph"/>
        <w:tabs>
          <w:tab w:val="left" w:pos="3366"/>
        </w:tabs>
        <w:ind w:left="180"/>
        <w:jc w:val="both"/>
        <w:rPr>
          <w:b/>
        </w:rPr>
      </w:pPr>
    </w:p>
    <w:p w:rsidR="001476E1" w:rsidRDefault="0023642A" w:rsidP="001476E1">
      <w:pPr>
        <w:pStyle w:val="ListParagraph"/>
        <w:numPr>
          <w:ilvl w:val="0"/>
          <w:numId w:val="16"/>
        </w:numPr>
        <w:ind w:left="180"/>
        <w:jc w:val="both"/>
      </w:pPr>
      <w:r>
        <w:t>Delete</w:t>
      </w:r>
      <w:r w:rsidRPr="003224DE">
        <w:t xml:space="preserve"> data </w:t>
      </w:r>
      <w:r>
        <w:t>on</w:t>
      </w:r>
      <w:r w:rsidRPr="003224DE">
        <w:t xml:space="preserve"> </w:t>
      </w:r>
      <w:proofErr w:type="spellStart"/>
      <w:r w:rsidR="00D401FC" w:rsidRPr="00FD7BF1">
        <w:rPr>
          <w:b/>
        </w:rPr>
        <w:t>MsTreatment</w:t>
      </w:r>
      <w:proofErr w:type="spellEnd"/>
      <w:r>
        <w:t xml:space="preserve"> table for every </w:t>
      </w:r>
      <w:r w:rsidR="00511AEB">
        <w:t xml:space="preserve">treatment which type </w:t>
      </w:r>
      <w:r w:rsidR="004F3789">
        <w:t>doesn’t</w:t>
      </w:r>
      <w:r w:rsidR="0022097A">
        <w:t xml:space="preserve"> </w:t>
      </w:r>
      <w:r w:rsidR="00511AEB">
        <w:t>contains ‘treatment</w:t>
      </w:r>
      <w:r w:rsidR="00287FD0">
        <w:t>’</w:t>
      </w:r>
      <w:r w:rsidR="00511AEB">
        <w:t xml:space="preserve"> word</w:t>
      </w:r>
      <w:r w:rsidRPr="003224DE">
        <w:t xml:space="preserve">. </w:t>
      </w:r>
      <w:r>
        <w:t>Then display all data on</w:t>
      </w:r>
      <w:r w:rsidRPr="003224DE">
        <w:t xml:space="preserve"> </w:t>
      </w:r>
      <w:proofErr w:type="spellStart"/>
      <w:r w:rsidR="001A3A9A" w:rsidRPr="00FD7BF1">
        <w:rPr>
          <w:b/>
        </w:rPr>
        <w:t>MsTreatment</w:t>
      </w:r>
      <w:proofErr w:type="spellEnd"/>
      <w:r>
        <w:t xml:space="preserve"> table</w:t>
      </w:r>
      <w:r w:rsidRPr="003224DE">
        <w:t>.</w:t>
      </w:r>
    </w:p>
    <w:p w:rsidR="0023642A" w:rsidRDefault="0023642A" w:rsidP="004C679A">
      <w:pPr>
        <w:pStyle w:val="ListParagraph"/>
        <w:ind w:left="180"/>
        <w:jc w:val="both"/>
        <w:rPr>
          <w:b/>
        </w:rPr>
      </w:pPr>
      <w:r w:rsidRPr="001476E1">
        <w:rPr>
          <w:b/>
        </w:rPr>
        <w:t>(delete</w:t>
      </w:r>
      <w:r w:rsidR="00D739B0">
        <w:rPr>
          <w:b/>
        </w:rPr>
        <w:t>,</w:t>
      </w:r>
      <w:r w:rsidR="00D537D4">
        <w:rPr>
          <w:b/>
        </w:rPr>
        <w:t xml:space="preserve"> </w:t>
      </w:r>
      <w:r w:rsidR="00E87ABB">
        <w:rPr>
          <w:b/>
        </w:rPr>
        <w:t>in,</w:t>
      </w:r>
      <w:r w:rsidR="00D537D4">
        <w:rPr>
          <w:b/>
        </w:rPr>
        <w:t xml:space="preserve"> </w:t>
      </w:r>
      <w:r w:rsidR="00D739B0">
        <w:rPr>
          <w:b/>
        </w:rPr>
        <w:t>not like</w:t>
      </w:r>
      <w:r w:rsidRPr="001476E1">
        <w:rPr>
          <w:b/>
        </w:rPr>
        <w:t>)</w:t>
      </w:r>
    </w:p>
    <w:p w:rsidR="004C209F" w:rsidRDefault="004C209F" w:rsidP="004C679A">
      <w:pPr>
        <w:pStyle w:val="ListParagraph"/>
        <w:ind w:left="180"/>
        <w:jc w:val="both"/>
        <w:rPr>
          <w:b/>
        </w:rPr>
      </w:pPr>
    </w:p>
    <w:p w:rsidR="003D45F5" w:rsidRPr="003D45F5" w:rsidRDefault="003D45F5" w:rsidP="004C679A">
      <w:pPr>
        <w:pStyle w:val="ListParagraph"/>
        <w:ind w:left="180"/>
        <w:jc w:val="both"/>
      </w:pPr>
      <w:r>
        <w:rPr>
          <w:b/>
        </w:rPr>
        <w:t xml:space="preserve">Before </w:t>
      </w:r>
      <w:r>
        <w:t>deleted:</w:t>
      </w:r>
    </w:p>
    <w:p w:rsidR="00FD5540" w:rsidRDefault="00AB3B4C" w:rsidP="0068394C">
      <w:pPr>
        <w:pStyle w:val="ListParagraph"/>
        <w:ind w:left="180"/>
        <w:jc w:val="both"/>
      </w:pPr>
      <w:r>
        <w:rPr>
          <w:noProof/>
          <w:lang w:val="id-ID" w:eastAsia="id-ID"/>
        </w:rPr>
        <w:drawing>
          <wp:inline distT="0" distB="0" distL="0" distR="0">
            <wp:extent cx="2907102" cy="3597278"/>
            <wp:effectExtent l="0" t="0" r="7620" b="3175"/>
            <wp:docPr id="15" name="Picture 5" descr="D:\1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0a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87" cy="360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4C" w:rsidRDefault="00AB3B4C" w:rsidP="0068394C">
      <w:pPr>
        <w:pStyle w:val="ListParagraph"/>
        <w:ind w:left="180"/>
        <w:jc w:val="both"/>
      </w:pPr>
    </w:p>
    <w:p w:rsidR="003D45F5" w:rsidRDefault="003D45F5" w:rsidP="0068394C">
      <w:pPr>
        <w:pStyle w:val="ListParagraph"/>
        <w:ind w:left="180"/>
        <w:jc w:val="both"/>
      </w:pPr>
      <w:r w:rsidRPr="003D45F5">
        <w:rPr>
          <w:b/>
        </w:rPr>
        <w:t>After</w:t>
      </w:r>
      <w:r>
        <w:t xml:space="preserve"> deleted:</w:t>
      </w:r>
    </w:p>
    <w:p w:rsidR="00AB3B4C" w:rsidRDefault="00AB3B4C" w:rsidP="0068394C">
      <w:pPr>
        <w:pStyle w:val="ListParagraph"/>
        <w:ind w:left="180"/>
        <w:jc w:val="both"/>
      </w:pPr>
      <w:r>
        <w:rPr>
          <w:noProof/>
          <w:lang w:val="id-ID" w:eastAsia="id-ID"/>
        </w:rPr>
        <w:drawing>
          <wp:inline distT="0" distB="0" distL="0" distR="0">
            <wp:extent cx="2957628" cy="2536166"/>
            <wp:effectExtent l="0" t="0" r="0" b="0"/>
            <wp:docPr id="16" name="Picture 6" descr="D:\1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0b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409" cy="254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540" w:rsidRPr="001476E1" w:rsidRDefault="00FD5540" w:rsidP="004C679A">
      <w:pPr>
        <w:pStyle w:val="ListParagraph"/>
        <w:ind w:left="180"/>
        <w:jc w:val="both"/>
      </w:pPr>
    </w:p>
    <w:p w:rsidR="00AA5FAE" w:rsidRPr="00EA7C8A" w:rsidRDefault="00AA5FAE" w:rsidP="0023642A">
      <w:pPr>
        <w:pStyle w:val="ListParagraph"/>
        <w:tabs>
          <w:tab w:val="left" w:pos="3366"/>
        </w:tabs>
        <w:ind w:left="1080"/>
        <w:jc w:val="both"/>
      </w:pPr>
    </w:p>
    <w:p w:rsidR="00F009A9" w:rsidRPr="006662F4" w:rsidRDefault="00F009A9" w:rsidP="00EA7C8A">
      <w:pPr>
        <w:pStyle w:val="ListParagraph"/>
        <w:ind w:left="180"/>
        <w:jc w:val="both"/>
      </w:pPr>
    </w:p>
    <w:p w:rsidR="000C4A84" w:rsidRPr="004904D2" w:rsidRDefault="000C4A84" w:rsidP="006662F4">
      <w:pPr>
        <w:pStyle w:val="ListParagraph"/>
        <w:tabs>
          <w:tab w:val="left" w:pos="270"/>
        </w:tabs>
        <w:ind w:left="810"/>
        <w:jc w:val="both"/>
      </w:pPr>
    </w:p>
    <w:p w:rsidR="00F24447" w:rsidRDefault="00F24447" w:rsidP="004904D2">
      <w:pPr>
        <w:pStyle w:val="ListParagraph"/>
        <w:tabs>
          <w:tab w:val="left" w:pos="180"/>
        </w:tabs>
        <w:ind w:left="270"/>
        <w:jc w:val="both"/>
        <w:rPr>
          <w:b/>
        </w:rPr>
      </w:pPr>
    </w:p>
    <w:p w:rsidR="00937B50" w:rsidRDefault="00937B50" w:rsidP="004272EF">
      <w:pPr>
        <w:pStyle w:val="ListParagraph"/>
        <w:ind w:left="180"/>
        <w:jc w:val="both"/>
        <w:rPr>
          <w:b/>
        </w:rPr>
      </w:pPr>
    </w:p>
    <w:p w:rsidR="00937B50" w:rsidRPr="00B96E15" w:rsidRDefault="00937B50" w:rsidP="004272EF">
      <w:pPr>
        <w:pStyle w:val="ListParagraph"/>
        <w:ind w:left="180"/>
        <w:jc w:val="both"/>
      </w:pPr>
    </w:p>
    <w:p w:rsidR="0063608B" w:rsidRPr="00206809" w:rsidRDefault="0063608B" w:rsidP="00B96E15">
      <w:pPr>
        <w:pStyle w:val="ListParagraph"/>
        <w:ind w:left="270"/>
        <w:jc w:val="both"/>
      </w:pPr>
    </w:p>
    <w:p w:rsidR="0015709B" w:rsidRPr="000F7371" w:rsidRDefault="0015709B" w:rsidP="00831D34">
      <w:pPr>
        <w:jc w:val="both"/>
      </w:pPr>
    </w:p>
    <w:p w:rsidR="00BC6DE8" w:rsidRPr="00A32343" w:rsidRDefault="00BC6DE8"/>
    <w:sectPr w:rsidR="00BC6DE8" w:rsidRPr="00A32343" w:rsidSect="00B718EA">
      <w:headerReference w:type="default" r:id="rId22"/>
      <w:footerReference w:type="default" r:id="rId23"/>
      <w:headerReference w:type="first" r:id="rId24"/>
      <w:footerReference w:type="first" r:id="rId2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756" w:rsidRDefault="00124756" w:rsidP="00273E4A">
      <w:r>
        <w:separator/>
      </w:r>
    </w:p>
  </w:endnote>
  <w:endnote w:type="continuationSeparator" w:id="0">
    <w:p w:rsidR="00124756" w:rsidRDefault="0012475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6A9" w:rsidRDefault="00B97505" w:rsidP="0093677F">
    <w:pPr>
      <w:pStyle w:val="Footer"/>
      <w:rPr>
        <w:b/>
        <w:bCs/>
      </w:rPr>
    </w:pPr>
    <w:r>
      <w:rPr>
        <w:noProof/>
        <w:sz w:val="20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A4F6ED3" wp14:editId="745B535D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<w:pict>
            <v:line w14:anchorId="1686ACC2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aPK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"/>
          </w:pict>
        </mc:Fallback>
      </mc:AlternateContent>
    </w:r>
  </w:p>
  <w:p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1D3478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1D3478" w:rsidRPr="000F1EBF">
          <w:rPr>
            <w:sz w:val="22"/>
            <w:szCs w:val="22"/>
            <w:lang w:val="id-ID"/>
          </w:rPr>
          <w:fldChar w:fldCharType="separate"/>
        </w:r>
        <w:r w:rsidR="00BD0186">
          <w:rPr>
            <w:noProof/>
            <w:sz w:val="22"/>
            <w:szCs w:val="22"/>
            <w:lang w:val="id-ID"/>
          </w:rPr>
          <w:t>3</w:t>
        </w:r>
        <w:r w:rsidR="001D3478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1D3478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1D3478" w:rsidRPr="000F1EBF">
          <w:rPr>
            <w:sz w:val="22"/>
            <w:szCs w:val="22"/>
            <w:lang w:val="id-ID"/>
          </w:rPr>
          <w:fldChar w:fldCharType="separate"/>
        </w:r>
        <w:r w:rsidR="00BD0186">
          <w:rPr>
            <w:noProof/>
            <w:sz w:val="22"/>
            <w:szCs w:val="22"/>
            <w:lang w:val="id-ID"/>
          </w:rPr>
          <w:t>8</w:t>
        </w:r>
        <w:r w:rsidR="001D3478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D3478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D3478" w:rsidRPr="005F794B">
          <w:rPr>
            <w:i/>
            <w:sz w:val="20"/>
            <w:szCs w:val="20"/>
            <w:lang w:val="id-ID"/>
          </w:rPr>
          <w:fldChar w:fldCharType="separate"/>
        </w:r>
        <w:r w:rsidR="00BD0186">
          <w:rPr>
            <w:i/>
            <w:noProof/>
            <w:sz w:val="20"/>
            <w:szCs w:val="20"/>
            <w:lang w:val="id-ID"/>
          </w:rPr>
          <w:t>3</w:t>
        </w:r>
        <w:r w:rsidR="001D3478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1D3478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D3478" w:rsidRPr="005F794B">
          <w:rPr>
            <w:i/>
            <w:sz w:val="20"/>
            <w:szCs w:val="20"/>
            <w:lang w:val="id-ID"/>
          </w:rPr>
          <w:fldChar w:fldCharType="separate"/>
        </w:r>
        <w:r w:rsidR="00BD0186">
          <w:rPr>
            <w:i/>
            <w:noProof/>
            <w:sz w:val="20"/>
            <w:szCs w:val="20"/>
            <w:lang w:val="id-ID"/>
          </w:rPr>
          <w:t>8</w:t>
        </w:r>
        <w:r w:rsidR="001D3478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6A9" w:rsidRDefault="00B97505" w:rsidP="00A32343">
    <w:pPr>
      <w:rPr>
        <w:sz w:val="22"/>
        <w:szCs w:val="22"/>
      </w:rPr>
    </w:pPr>
    <w:r>
      <w:rPr>
        <w:noProof/>
        <w:sz w:val="22"/>
        <w:szCs w:val="22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1C05DF26" wp14:editId="284E7804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<w:pict>
            <v:line w14:anchorId="55A09D15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4E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bpuBB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D3478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D3478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D3478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D3478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D3478" w:rsidRPr="005F794B">
          <w:rPr>
            <w:lang w:val="id-ID"/>
          </w:rPr>
          <w:fldChar w:fldCharType="separate"/>
        </w:r>
        <w:r w:rsidR="00B718EA">
          <w:rPr>
            <w:noProof/>
            <w:lang w:val="id-ID"/>
          </w:rPr>
          <w:t>8</w:t>
        </w:r>
        <w:r w:rsidR="001D3478" w:rsidRPr="005F794B">
          <w:rPr>
            <w:lang w:val="id-ID"/>
          </w:rPr>
          <w:fldChar w:fldCharType="end"/>
        </w:r>
      </w:sdtContent>
    </w:sdt>
  </w:p>
  <w:p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D347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D3478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D3478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D347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D3478" w:rsidRPr="005F794B">
          <w:rPr>
            <w:i/>
            <w:sz w:val="20"/>
            <w:szCs w:val="20"/>
            <w:lang w:val="id-ID"/>
          </w:rPr>
          <w:fldChar w:fldCharType="separate"/>
        </w:r>
        <w:r w:rsidR="00B718EA">
          <w:rPr>
            <w:i/>
            <w:noProof/>
            <w:sz w:val="20"/>
            <w:szCs w:val="20"/>
            <w:lang w:val="id-ID"/>
          </w:rPr>
          <w:t>8</w:t>
        </w:r>
        <w:r w:rsidR="001D3478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756" w:rsidRDefault="00124756" w:rsidP="00273E4A">
      <w:r>
        <w:separator/>
      </w:r>
    </w:p>
  </w:footnote>
  <w:footnote w:type="continuationSeparator" w:id="0">
    <w:p w:rsidR="00124756" w:rsidRDefault="0012475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5C0" w:rsidRDefault="00E335C0" w:rsidP="00E335C0">
    <w:pPr>
      <w:pStyle w:val="Header"/>
      <w:jc w:val="right"/>
      <w:rPr>
        <w:sz w:val="16"/>
        <w:szCs w:val="16"/>
        <w:lang w:val="id-ID"/>
      </w:rPr>
    </w:pPr>
  </w:p>
  <w:p w:rsidR="00E335C0" w:rsidRPr="005B24F8" w:rsidRDefault="00E335C0" w:rsidP="00E335C0">
    <w:pPr>
      <w:pStyle w:val="Header"/>
      <w:jc w:val="right"/>
      <w:rPr>
        <w:sz w:val="16"/>
        <w:szCs w:val="16"/>
        <w:lang w:val="id-ID"/>
      </w:rPr>
    </w:pPr>
    <w:r w:rsidRPr="00B47FC5">
      <w:rPr>
        <w:sz w:val="16"/>
        <w:szCs w:val="16"/>
      </w:rPr>
      <w:t>FM-BINUS-MLG-AA-FPU-31/R0</w:t>
    </w:r>
  </w:p>
  <w:p w:rsidR="00E335C0" w:rsidRDefault="00E335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6A6D62"/>
    <w:multiLevelType w:val="hybridMultilevel"/>
    <w:tmpl w:val="BFDAA6C2"/>
    <w:lvl w:ilvl="0" w:tplc="7B5E36E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36B5C9C"/>
    <w:multiLevelType w:val="hybridMultilevel"/>
    <w:tmpl w:val="3DC4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01E36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B08F1"/>
    <w:multiLevelType w:val="hybridMultilevel"/>
    <w:tmpl w:val="B674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173DCD"/>
    <w:multiLevelType w:val="hybridMultilevel"/>
    <w:tmpl w:val="FCAAB394"/>
    <w:lvl w:ilvl="0" w:tplc="4E9C3E86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A220DA9"/>
    <w:multiLevelType w:val="hybridMultilevel"/>
    <w:tmpl w:val="C2C0D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866338"/>
    <w:multiLevelType w:val="hybridMultilevel"/>
    <w:tmpl w:val="BDD2AE04"/>
    <w:lvl w:ilvl="0" w:tplc="91388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BED3A86"/>
    <w:multiLevelType w:val="hybridMultilevel"/>
    <w:tmpl w:val="A95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4"/>
  </w:num>
  <w:num w:numId="6">
    <w:abstractNumId w:val="9"/>
  </w:num>
  <w:num w:numId="7">
    <w:abstractNumId w:val="15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2"/>
  </w:num>
  <w:num w:numId="14">
    <w:abstractNumId w:val="11"/>
  </w:num>
  <w:num w:numId="15">
    <w:abstractNumId w:val="8"/>
  </w:num>
  <w:num w:numId="16">
    <w:abstractNumId w:val="2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09E"/>
    <w:rsid w:val="0000781F"/>
    <w:rsid w:val="000207F9"/>
    <w:rsid w:val="00020F10"/>
    <w:rsid w:val="00021B7B"/>
    <w:rsid w:val="00021F9B"/>
    <w:rsid w:val="000255C5"/>
    <w:rsid w:val="00036300"/>
    <w:rsid w:val="00040EA6"/>
    <w:rsid w:val="00042BB6"/>
    <w:rsid w:val="00051154"/>
    <w:rsid w:val="00054F62"/>
    <w:rsid w:val="00072DE7"/>
    <w:rsid w:val="000761C9"/>
    <w:rsid w:val="000948D1"/>
    <w:rsid w:val="000A0C90"/>
    <w:rsid w:val="000A23D8"/>
    <w:rsid w:val="000A3F41"/>
    <w:rsid w:val="000B69D0"/>
    <w:rsid w:val="000C4A84"/>
    <w:rsid w:val="000E7842"/>
    <w:rsid w:val="000E7B5C"/>
    <w:rsid w:val="000F057A"/>
    <w:rsid w:val="000F1EBF"/>
    <w:rsid w:val="000F7371"/>
    <w:rsid w:val="000F7CFC"/>
    <w:rsid w:val="000F7FC6"/>
    <w:rsid w:val="001131A6"/>
    <w:rsid w:val="00113C85"/>
    <w:rsid w:val="00121589"/>
    <w:rsid w:val="00121E74"/>
    <w:rsid w:val="00122BC2"/>
    <w:rsid w:val="00124756"/>
    <w:rsid w:val="00126822"/>
    <w:rsid w:val="00131DAA"/>
    <w:rsid w:val="00145C2E"/>
    <w:rsid w:val="001476E1"/>
    <w:rsid w:val="00150E94"/>
    <w:rsid w:val="00151847"/>
    <w:rsid w:val="0015698F"/>
    <w:rsid w:val="0015709B"/>
    <w:rsid w:val="00157F9D"/>
    <w:rsid w:val="00162372"/>
    <w:rsid w:val="00162E7D"/>
    <w:rsid w:val="00164D70"/>
    <w:rsid w:val="001659F8"/>
    <w:rsid w:val="0017582C"/>
    <w:rsid w:val="00183F26"/>
    <w:rsid w:val="001955A6"/>
    <w:rsid w:val="001A300E"/>
    <w:rsid w:val="001A3A9A"/>
    <w:rsid w:val="001B1039"/>
    <w:rsid w:val="001B3A2E"/>
    <w:rsid w:val="001D3478"/>
    <w:rsid w:val="001D4810"/>
    <w:rsid w:val="001D4BC8"/>
    <w:rsid w:val="001E0C94"/>
    <w:rsid w:val="001E637E"/>
    <w:rsid w:val="001F64B6"/>
    <w:rsid w:val="00205480"/>
    <w:rsid w:val="00206809"/>
    <w:rsid w:val="00211A1A"/>
    <w:rsid w:val="0022097A"/>
    <w:rsid w:val="002238D8"/>
    <w:rsid w:val="00224780"/>
    <w:rsid w:val="0023355F"/>
    <w:rsid w:val="00235C36"/>
    <w:rsid w:val="0023642A"/>
    <w:rsid w:val="002376FA"/>
    <w:rsid w:val="0024482A"/>
    <w:rsid w:val="00253145"/>
    <w:rsid w:val="00256AAF"/>
    <w:rsid w:val="00261BC3"/>
    <w:rsid w:val="002662F4"/>
    <w:rsid w:val="00273E4A"/>
    <w:rsid w:val="00281799"/>
    <w:rsid w:val="002841B3"/>
    <w:rsid w:val="00287FD0"/>
    <w:rsid w:val="002941EF"/>
    <w:rsid w:val="00294254"/>
    <w:rsid w:val="002956DC"/>
    <w:rsid w:val="00296DA6"/>
    <w:rsid w:val="002970BB"/>
    <w:rsid w:val="002A07C0"/>
    <w:rsid w:val="002A138B"/>
    <w:rsid w:val="002A1E62"/>
    <w:rsid w:val="002A66E0"/>
    <w:rsid w:val="002B00F2"/>
    <w:rsid w:val="002B7CDD"/>
    <w:rsid w:val="002C3AC5"/>
    <w:rsid w:val="002C7FC0"/>
    <w:rsid w:val="002D1472"/>
    <w:rsid w:val="002D7712"/>
    <w:rsid w:val="002D7F31"/>
    <w:rsid w:val="002E3324"/>
    <w:rsid w:val="003002A2"/>
    <w:rsid w:val="00305136"/>
    <w:rsid w:val="003054E4"/>
    <w:rsid w:val="003070AF"/>
    <w:rsid w:val="00320C87"/>
    <w:rsid w:val="00321362"/>
    <w:rsid w:val="00323347"/>
    <w:rsid w:val="0034085D"/>
    <w:rsid w:val="00341218"/>
    <w:rsid w:val="003432E6"/>
    <w:rsid w:val="003439D3"/>
    <w:rsid w:val="0036669F"/>
    <w:rsid w:val="00366844"/>
    <w:rsid w:val="0037553B"/>
    <w:rsid w:val="00384C7B"/>
    <w:rsid w:val="00387D06"/>
    <w:rsid w:val="0039071A"/>
    <w:rsid w:val="00390E16"/>
    <w:rsid w:val="0039287B"/>
    <w:rsid w:val="00393CFC"/>
    <w:rsid w:val="003A1788"/>
    <w:rsid w:val="003B18DD"/>
    <w:rsid w:val="003B1D05"/>
    <w:rsid w:val="003B27CC"/>
    <w:rsid w:val="003B283E"/>
    <w:rsid w:val="003B5F77"/>
    <w:rsid w:val="003C03AF"/>
    <w:rsid w:val="003C0A29"/>
    <w:rsid w:val="003C1CE6"/>
    <w:rsid w:val="003D13B5"/>
    <w:rsid w:val="003D1928"/>
    <w:rsid w:val="003D3FDD"/>
    <w:rsid w:val="003D45F5"/>
    <w:rsid w:val="003D7084"/>
    <w:rsid w:val="003E7786"/>
    <w:rsid w:val="003F05CF"/>
    <w:rsid w:val="003F6357"/>
    <w:rsid w:val="003F71D2"/>
    <w:rsid w:val="003F75F8"/>
    <w:rsid w:val="004074A1"/>
    <w:rsid w:val="0041337D"/>
    <w:rsid w:val="00422134"/>
    <w:rsid w:val="00424E58"/>
    <w:rsid w:val="004272EF"/>
    <w:rsid w:val="00434FFC"/>
    <w:rsid w:val="00446550"/>
    <w:rsid w:val="00446D31"/>
    <w:rsid w:val="0045325D"/>
    <w:rsid w:val="00453627"/>
    <w:rsid w:val="00470964"/>
    <w:rsid w:val="004716A8"/>
    <w:rsid w:val="00486CD2"/>
    <w:rsid w:val="004904D2"/>
    <w:rsid w:val="00494E4C"/>
    <w:rsid w:val="004951F6"/>
    <w:rsid w:val="004B0055"/>
    <w:rsid w:val="004B47B5"/>
    <w:rsid w:val="004B6AFE"/>
    <w:rsid w:val="004C0F0C"/>
    <w:rsid w:val="004C209F"/>
    <w:rsid w:val="004C612A"/>
    <w:rsid w:val="004C679A"/>
    <w:rsid w:val="004D176C"/>
    <w:rsid w:val="004D6FC5"/>
    <w:rsid w:val="004E1E67"/>
    <w:rsid w:val="004E3219"/>
    <w:rsid w:val="004E6BC2"/>
    <w:rsid w:val="004E7352"/>
    <w:rsid w:val="004F3789"/>
    <w:rsid w:val="004F7ABD"/>
    <w:rsid w:val="00511AEB"/>
    <w:rsid w:val="00520E03"/>
    <w:rsid w:val="005314B7"/>
    <w:rsid w:val="00535DA7"/>
    <w:rsid w:val="005447D7"/>
    <w:rsid w:val="0054705F"/>
    <w:rsid w:val="0055410B"/>
    <w:rsid w:val="00556E41"/>
    <w:rsid w:val="00571B72"/>
    <w:rsid w:val="005745E7"/>
    <w:rsid w:val="00577656"/>
    <w:rsid w:val="00582417"/>
    <w:rsid w:val="00582E4C"/>
    <w:rsid w:val="0058697D"/>
    <w:rsid w:val="005A072D"/>
    <w:rsid w:val="005A32DD"/>
    <w:rsid w:val="005A77C1"/>
    <w:rsid w:val="005B07D4"/>
    <w:rsid w:val="005B3392"/>
    <w:rsid w:val="005B66A9"/>
    <w:rsid w:val="005B6FE0"/>
    <w:rsid w:val="005C156C"/>
    <w:rsid w:val="005C19B6"/>
    <w:rsid w:val="005D0782"/>
    <w:rsid w:val="005D6936"/>
    <w:rsid w:val="005E0888"/>
    <w:rsid w:val="005E78D2"/>
    <w:rsid w:val="005F47E6"/>
    <w:rsid w:val="005F6DE1"/>
    <w:rsid w:val="005F794B"/>
    <w:rsid w:val="0060201C"/>
    <w:rsid w:val="0060486C"/>
    <w:rsid w:val="00627283"/>
    <w:rsid w:val="00631A4C"/>
    <w:rsid w:val="00635EE5"/>
    <w:rsid w:val="0063608B"/>
    <w:rsid w:val="00643F75"/>
    <w:rsid w:val="00652B23"/>
    <w:rsid w:val="00656356"/>
    <w:rsid w:val="00656CBE"/>
    <w:rsid w:val="006662F4"/>
    <w:rsid w:val="0068394C"/>
    <w:rsid w:val="006B3CD7"/>
    <w:rsid w:val="006C0972"/>
    <w:rsid w:val="006D36BC"/>
    <w:rsid w:val="006D3A8C"/>
    <w:rsid w:val="006F4D80"/>
    <w:rsid w:val="00701ECA"/>
    <w:rsid w:val="00716B6C"/>
    <w:rsid w:val="00720962"/>
    <w:rsid w:val="0072245D"/>
    <w:rsid w:val="00727ECD"/>
    <w:rsid w:val="00735483"/>
    <w:rsid w:val="00737595"/>
    <w:rsid w:val="00747F27"/>
    <w:rsid w:val="007553B5"/>
    <w:rsid w:val="00772A1D"/>
    <w:rsid w:val="0077445F"/>
    <w:rsid w:val="00786CEE"/>
    <w:rsid w:val="00787247"/>
    <w:rsid w:val="007B5A6A"/>
    <w:rsid w:val="007C1C37"/>
    <w:rsid w:val="007C47A0"/>
    <w:rsid w:val="007C6BC5"/>
    <w:rsid w:val="007E0EE7"/>
    <w:rsid w:val="007E6166"/>
    <w:rsid w:val="007E7FF8"/>
    <w:rsid w:val="00810737"/>
    <w:rsid w:val="00811C48"/>
    <w:rsid w:val="0081431D"/>
    <w:rsid w:val="00816E8B"/>
    <w:rsid w:val="00817813"/>
    <w:rsid w:val="00824FC0"/>
    <w:rsid w:val="00831D34"/>
    <w:rsid w:val="0083459F"/>
    <w:rsid w:val="0083780E"/>
    <w:rsid w:val="00837848"/>
    <w:rsid w:val="00842212"/>
    <w:rsid w:val="00851183"/>
    <w:rsid w:val="008674E6"/>
    <w:rsid w:val="008737EC"/>
    <w:rsid w:val="00876001"/>
    <w:rsid w:val="00876A58"/>
    <w:rsid w:val="00882AB2"/>
    <w:rsid w:val="008939EF"/>
    <w:rsid w:val="00894072"/>
    <w:rsid w:val="00894F31"/>
    <w:rsid w:val="00895B8D"/>
    <w:rsid w:val="00897DDE"/>
    <w:rsid w:val="008A3F77"/>
    <w:rsid w:val="008B212E"/>
    <w:rsid w:val="008B7541"/>
    <w:rsid w:val="008C1A4A"/>
    <w:rsid w:val="008D1D8D"/>
    <w:rsid w:val="008D411F"/>
    <w:rsid w:val="008D468D"/>
    <w:rsid w:val="008F3DDC"/>
    <w:rsid w:val="009010C1"/>
    <w:rsid w:val="0090372F"/>
    <w:rsid w:val="00920DB7"/>
    <w:rsid w:val="009225B7"/>
    <w:rsid w:val="00932B6E"/>
    <w:rsid w:val="00932E01"/>
    <w:rsid w:val="0093677F"/>
    <w:rsid w:val="00937B50"/>
    <w:rsid w:val="00937B93"/>
    <w:rsid w:val="00944ADA"/>
    <w:rsid w:val="009568C5"/>
    <w:rsid w:val="00961A2D"/>
    <w:rsid w:val="0097243E"/>
    <w:rsid w:val="00973849"/>
    <w:rsid w:val="00974AAF"/>
    <w:rsid w:val="00977D6B"/>
    <w:rsid w:val="009832E4"/>
    <w:rsid w:val="009A2464"/>
    <w:rsid w:val="009A2719"/>
    <w:rsid w:val="009A3737"/>
    <w:rsid w:val="009A4B66"/>
    <w:rsid w:val="009D1597"/>
    <w:rsid w:val="009E07F4"/>
    <w:rsid w:val="009E0D29"/>
    <w:rsid w:val="009E29D9"/>
    <w:rsid w:val="009F73DE"/>
    <w:rsid w:val="00A1473C"/>
    <w:rsid w:val="00A17CF7"/>
    <w:rsid w:val="00A32343"/>
    <w:rsid w:val="00A400F7"/>
    <w:rsid w:val="00A46082"/>
    <w:rsid w:val="00A50AF3"/>
    <w:rsid w:val="00A52AB7"/>
    <w:rsid w:val="00A53975"/>
    <w:rsid w:val="00A53D38"/>
    <w:rsid w:val="00A552D5"/>
    <w:rsid w:val="00A73C6B"/>
    <w:rsid w:val="00A76228"/>
    <w:rsid w:val="00A80E9C"/>
    <w:rsid w:val="00A84460"/>
    <w:rsid w:val="00A87C5A"/>
    <w:rsid w:val="00A933D3"/>
    <w:rsid w:val="00AA0396"/>
    <w:rsid w:val="00AA1407"/>
    <w:rsid w:val="00AA5FAE"/>
    <w:rsid w:val="00AB0449"/>
    <w:rsid w:val="00AB0E0A"/>
    <w:rsid w:val="00AB3B4C"/>
    <w:rsid w:val="00AB42BB"/>
    <w:rsid w:val="00AC0C63"/>
    <w:rsid w:val="00AC591C"/>
    <w:rsid w:val="00AC5D98"/>
    <w:rsid w:val="00AD0B16"/>
    <w:rsid w:val="00AD2114"/>
    <w:rsid w:val="00AD75B2"/>
    <w:rsid w:val="00AE1AE9"/>
    <w:rsid w:val="00AE39D8"/>
    <w:rsid w:val="00AE548F"/>
    <w:rsid w:val="00AE661D"/>
    <w:rsid w:val="00AF264E"/>
    <w:rsid w:val="00AF338E"/>
    <w:rsid w:val="00B04C4C"/>
    <w:rsid w:val="00B066FA"/>
    <w:rsid w:val="00B212C7"/>
    <w:rsid w:val="00B25A20"/>
    <w:rsid w:val="00B439E3"/>
    <w:rsid w:val="00B440FB"/>
    <w:rsid w:val="00B4674F"/>
    <w:rsid w:val="00B517FB"/>
    <w:rsid w:val="00B7140C"/>
    <w:rsid w:val="00B718EA"/>
    <w:rsid w:val="00B73D8A"/>
    <w:rsid w:val="00B81979"/>
    <w:rsid w:val="00B913AA"/>
    <w:rsid w:val="00B948DA"/>
    <w:rsid w:val="00B9609E"/>
    <w:rsid w:val="00B96E15"/>
    <w:rsid w:val="00B97505"/>
    <w:rsid w:val="00BB294E"/>
    <w:rsid w:val="00BB51BD"/>
    <w:rsid w:val="00BC18E5"/>
    <w:rsid w:val="00BC3BED"/>
    <w:rsid w:val="00BC6DE8"/>
    <w:rsid w:val="00BD0186"/>
    <w:rsid w:val="00BE0705"/>
    <w:rsid w:val="00BE172B"/>
    <w:rsid w:val="00BE1BB8"/>
    <w:rsid w:val="00BE5BD8"/>
    <w:rsid w:val="00BE6AD5"/>
    <w:rsid w:val="00BF2997"/>
    <w:rsid w:val="00BF7C45"/>
    <w:rsid w:val="00C25F66"/>
    <w:rsid w:val="00C2752D"/>
    <w:rsid w:val="00C44051"/>
    <w:rsid w:val="00C50D2E"/>
    <w:rsid w:val="00C525FC"/>
    <w:rsid w:val="00C53852"/>
    <w:rsid w:val="00C56C03"/>
    <w:rsid w:val="00C57A8A"/>
    <w:rsid w:val="00C57FE8"/>
    <w:rsid w:val="00C6549A"/>
    <w:rsid w:val="00C81FAA"/>
    <w:rsid w:val="00C8483C"/>
    <w:rsid w:val="00C915BF"/>
    <w:rsid w:val="00C9341A"/>
    <w:rsid w:val="00CB29A9"/>
    <w:rsid w:val="00CB4306"/>
    <w:rsid w:val="00CB736B"/>
    <w:rsid w:val="00CC0B95"/>
    <w:rsid w:val="00CC2532"/>
    <w:rsid w:val="00CC4BEE"/>
    <w:rsid w:val="00CD263D"/>
    <w:rsid w:val="00CD2AD7"/>
    <w:rsid w:val="00CD3945"/>
    <w:rsid w:val="00CD64BC"/>
    <w:rsid w:val="00CD6510"/>
    <w:rsid w:val="00CE0937"/>
    <w:rsid w:val="00CE0DD3"/>
    <w:rsid w:val="00CE375F"/>
    <w:rsid w:val="00CF11B0"/>
    <w:rsid w:val="00CF6F51"/>
    <w:rsid w:val="00D0178B"/>
    <w:rsid w:val="00D055F9"/>
    <w:rsid w:val="00D0711C"/>
    <w:rsid w:val="00D22C75"/>
    <w:rsid w:val="00D30822"/>
    <w:rsid w:val="00D35B83"/>
    <w:rsid w:val="00D3685C"/>
    <w:rsid w:val="00D37E0D"/>
    <w:rsid w:val="00D401FC"/>
    <w:rsid w:val="00D47C75"/>
    <w:rsid w:val="00D537D4"/>
    <w:rsid w:val="00D60A6D"/>
    <w:rsid w:val="00D661BB"/>
    <w:rsid w:val="00D67DFC"/>
    <w:rsid w:val="00D7394C"/>
    <w:rsid w:val="00D739B0"/>
    <w:rsid w:val="00D93EEA"/>
    <w:rsid w:val="00D95848"/>
    <w:rsid w:val="00DA1C0F"/>
    <w:rsid w:val="00DB0A75"/>
    <w:rsid w:val="00DC1C54"/>
    <w:rsid w:val="00DC4B9D"/>
    <w:rsid w:val="00DC6034"/>
    <w:rsid w:val="00DC6AF4"/>
    <w:rsid w:val="00DC700A"/>
    <w:rsid w:val="00DD3E07"/>
    <w:rsid w:val="00DD4CA2"/>
    <w:rsid w:val="00DE2FA6"/>
    <w:rsid w:val="00DF224B"/>
    <w:rsid w:val="00E0375C"/>
    <w:rsid w:val="00E03DA9"/>
    <w:rsid w:val="00E047D9"/>
    <w:rsid w:val="00E11A20"/>
    <w:rsid w:val="00E12524"/>
    <w:rsid w:val="00E17BE6"/>
    <w:rsid w:val="00E335C0"/>
    <w:rsid w:val="00E335DA"/>
    <w:rsid w:val="00E36B77"/>
    <w:rsid w:val="00E36EA8"/>
    <w:rsid w:val="00E414D2"/>
    <w:rsid w:val="00E463BE"/>
    <w:rsid w:val="00E502A7"/>
    <w:rsid w:val="00E54B34"/>
    <w:rsid w:val="00E642BF"/>
    <w:rsid w:val="00E64F26"/>
    <w:rsid w:val="00E660C4"/>
    <w:rsid w:val="00E83395"/>
    <w:rsid w:val="00E86AAA"/>
    <w:rsid w:val="00E87ABB"/>
    <w:rsid w:val="00EA76A6"/>
    <w:rsid w:val="00EA7C8A"/>
    <w:rsid w:val="00EB1797"/>
    <w:rsid w:val="00EB5190"/>
    <w:rsid w:val="00EC188F"/>
    <w:rsid w:val="00EC1B57"/>
    <w:rsid w:val="00EC3FA0"/>
    <w:rsid w:val="00ED2270"/>
    <w:rsid w:val="00ED5890"/>
    <w:rsid w:val="00ED7F7C"/>
    <w:rsid w:val="00EE15FA"/>
    <w:rsid w:val="00EE5D06"/>
    <w:rsid w:val="00EE796F"/>
    <w:rsid w:val="00EF17AC"/>
    <w:rsid w:val="00EF20C0"/>
    <w:rsid w:val="00F009A9"/>
    <w:rsid w:val="00F00ACF"/>
    <w:rsid w:val="00F01AF8"/>
    <w:rsid w:val="00F15B04"/>
    <w:rsid w:val="00F22A92"/>
    <w:rsid w:val="00F24447"/>
    <w:rsid w:val="00F36695"/>
    <w:rsid w:val="00F36E33"/>
    <w:rsid w:val="00F53807"/>
    <w:rsid w:val="00F6753F"/>
    <w:rsid w:val="00F712CE"/>
    <w:rsid w:val="00F74A4D"/>
    <w:rsid w:val="00F80742"/>
    <w:rsid w:val="00F955DA"/>
    <w:rsid w:val="00FA024B"/>
    <w:rsid w:val="00FA41A2"/>
    <w:rsid w:val="00FC245F"/>
    <w:rsid w:val="00FC7B8F"/>
    <w:rsid w:val="00FD2C4E"/>
    <w:rsid w:val="00FD3B76"/>
    <w:rsid w:val="00FD5540"/>
    <w:rsid w:val="00FD7BF1"/>
    <w:rsid w:val="00FE6E71"/>
    <w:rsid w:val="00FE6FDC"/>
    <w:rsid w:val="00FF1A1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4D2"/>
    <w:pPr>
      <w:ind w:left="720"/>
      <w:contextualSpacing/>
    </w:pPr>
  </w:style>
  <w:style w:type="character" w:styleId="Hyperlink">
    <w:name w:val="Hyperlink"/>
    <w:basedOn w:val="DefaultParagraphFont"/>
    <w:rsid w:val="00ED7F7C"/>
    <w:rPr>
      <w:color w:val="0000FF"/>
      <w:u w:val="single"/>
    </w:rPr>
  </w:style>
  <w:style w:type="paragraph" w:styleId="NormalWeb">
    <w:name w:val="Normal (Web)"/>
    <w:basedOn w:val="Normal"/>
    <w:rsid w:val="00ED7F7C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4D2"/>
    <w:pPr>
      <w:ind w:left="720"/>
      <w:contextualSpacing/>
    </w:pPr>
  </w:style>
  <w:style w:type="character" w:styleId="Hyperlink">
    <w:name w:val="Hyperlink"/>
    <w:basedOn w:val="DefaultParagraphFont"/>
    <w:rsid w:val="00ED7F7C"/>
    <w:rPr>
      <w:color w:val="0000FF"/>
      <w:u w:val="single"/>
    </w:rPr>
  </w:style>
  <w:style w:type="paragraph" w:styleId="NormalWeb">
    <w:name w:val="Normal (Web)"/>
    <w:basedOn w:val="Normal"/>
    <w:rsid w:val="00ED7F7C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www.1keydata.com/sql/sqldelete.html" TargetMode="External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1keydata.com/sql/sqlupdate.html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://www.1keydata.com/sql/sqlinsert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11</TotalTime>
  <Pages>8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anunk</cp:lastModifiedBy>
  <cp:revision>16</cp:revision>
  <cp:lastPrinted>2016-02-10T06:31:00Z</cp:lastPrinted>
  <dcterms:created xsi:type="dcterms:W3CDTF">2016-01-15T10:14:00Z</dcterms:created>
  <dcterms:modified xsi:type="dcterms:W3CDTF">2017-11-01T04:12:00Z</dcterms:modified>
</cp:coreProperties>
</file>