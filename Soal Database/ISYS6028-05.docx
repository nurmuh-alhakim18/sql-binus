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6C65C1" w:rsidRPr="00876A58" w14:paraId="2A24F4E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F4E4" w14:textId="77777777" w:rsidR="006C65C1" w:rsidRDefault="006C65C1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14:paraId="2A24F4E5" w14:textId="77777777" w:rsidR="006C65C1" w:rsidRPr="008E1A97" w:rsidRDefault="006C65C1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A24F4E6" w14:textId="7CE0AE5D" w:rsidR="006C65C1" w:rsidRPr="00876A58" w:rsidRDefault="002B3A46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28E19A0" wp14:editId="3079E212">
                  <wp:extent cx="1133333" cy="6952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C1" w:rsidRPr="00876A58" w14:paraId="2A24F4EB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F4E8" w14:textId="77777777" w:rsidR="006C65C1" w:rsidRDefault="006C65C1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14:paraId="2A24F4E9" w14:textId="77777777" w:rsidR="006C65C1" w:rsidRPr="00876A58" w:rsidRDefault="006C65C1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A24F4EA" w14:textId="77777777" w:rsidR="006C65C1" w:rsidRPr="00876A58" w:rsidRDefault="006C65C1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6C65C1" w:rsidRPr="00876A58" w14:paraId="2A24F4EF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F4EC" w14:textId="77777777" w:rsidR="006C65C1" w:rsidRPr="00E667AE" w:rsidRDefault="006C65C1" w:rsidP="00573EF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Teknik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14:paraId="2A24F4ED" w14:textId="77777777" w:rsidR="006C65C1" w:rsidRPr="003463CF" w:rsidRDefault="006C65C1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A24F4EE" w14:textId="7435D173" w:rsidR="006C65C1" w:rsidRPr="000F057A" w:rsidRDefault="002B3A46" w:rsidP="00573E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O221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ISYS6028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DW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1-0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C65C1" w:rsidRPr="00876A58" w14:paraId="2A24F4F4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24F4F0" w14:textId="77777777" w:rsidR="006C65C1" w:rsidRPr="009530B6" w:rsidRDefault="006C65C1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14:paraId="2A24F4F1" w14:textId="77777777" w:rsidR="006C65C1" w:rsidRPr="003463CF" w:rsidRDefault="006C65C1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24F4F2" w14:textId="77777777" w:rsidR="006C65C1" w:rsidRPr="003463CF" w:rsidRDefault="006C65C1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14:paraId="2A24F4F3" w14:textId="77777777" w:rsidR="006C65C1" w:rsidRPr="00A552D5" w:rsidRDefault="006C65C1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14:paraId="2A24F4F5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A24F4F6" w14:textId="77777777" w:rsidR="00786CEE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14:paraId="2A24F4F7" w14:textId="77777777" w:rsidR="00C31E5C" w:rsidRPr="00DC6034" w:rsidRDefault="00C31E5C" w:rsidP="005B66A9">
      <w:pPr>
        <w:rPr>
          <w:b/>
        </w:rPr>
      </w:pPr>
    </w:p>
    <w:p w14:paraId="2A24F4F8" w14:textId="77777777" w:rsidR="00C31E5C" w:rsidRDefault="00C31E5C" w:rsidP="00C31E5C">
      <w:pPr>
        <w:pStyle w:val="ListParagraph"/>
        <w:numPr>
          <w:ilvl w:val="0"/>
          <w:numId w:val="15"/>
        </w:numPr>
      </w:pPr>
      <w:r w:rsidRPr="00C31E5C">
        <w:t>Apply database language and SQL Programming language</w:t>
      </w:r>
    </w:p>
    <w:p w14:paraId="2A24F4F9" w14:textId="77777777"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2A24F4FA" w14:textId="77777777" w:rsidR="00DC6034" w:rsidRDefault="00DC6034" w:rsidP="005B66A9"/>
    <w:p w14:paraId="2A24F4FB" w14:textId="77777777" w:rsidR="007E5BCC" w:rsidRDefault="00B667B6" w:rsidP="00192F31">
      <w:pPr>
        <w:pStyle w:val="ListParagraph"/>
        <w:numPr>
          <w:ilvl w:val="0"/>
          <w:numId w:val="15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03</w:t>
      </w:r>
      <w:r w:rsidR="00192F31">
        <w:rPr>
          <w:rFonts w:eastAsia="Times New Roman"/>
          <w:color w:val="000000"/>
          <w:lang w:eastAsia="en-US"/>
        </w:rPr>
        <w:t xml:space="preserve"> </w:t>
      </w:r>
      <w:r w:rsidR="00192F31" w:rsidRPr="00192F31">
        <w:rPr>
          <w:rFonts w:eastAsia="Times New Roman"/>
          <w:b/>
          <w:color w:val="000000"/>
          <w:lang w:eastAsia="en-US"/>
        </w:rPr>
        <w:t>-</w:t>
      </w:r>
      <w:r w:rsidR="00192F31">
        <w:rPr>
          <w:rFonts w:eastAsia="Times New Roman"/>
          <w:color w:val="000000"/>
          <w:lang w:eastAsia="en-US"/>
        </w:rPr>
        <w:t xml:space="preserve"> </w:t>
      </w:r>
      <w:r w:rsidR="00192F31" w:rsidRPr="00192F31">
        <w:rPr>
          <w:rFonts w:eastAsia="Times New Roman"/>
          <w:color w:val="000000"/>
          <w:lang w:eastAsia="en-US"/>
        </w:rPr>
        <w:t>SQL – Data Manipulation (</w:t>
      </w:r>
      <w:r>
        <w:rPr>
          <w:rFonts w:eastAsia="Times New Roman"/>
          <w:color w:val="000000"/>
          <w:lang w:eastAsia="en-US"/>
        </w:rPr>
        <w:t>1</w:t>
      </w:r>
      <w:r w:rsidR="00192F31" w:rsidRPr="00192F31">
        <w:rPr>
          <w:rFonts w:eastAsia="Times New Roman"/>
          <w:color w:val="000000"/>
          <w:lang w:eastAsia="en-US"/>
        </w:rPr>
        <w:t>)</w:t>
      </w:r>
      <w:r w:rsidR="007E5BCC" w:rsidRPr="003634FF">
        <w:rPr>
          <w:rFonts w:eastAsia="Times New Roman"/>
          <w:color w:val="000000"/>
          <w:lang w:eastAsia="en-US"/>
        </w:rPr>
        <w:t> </w:t>
      </w:r>
    </w:p>
    <w:p w14:paraId="2A24F4FC" w14:textId="77777777" w:rsidR="00B667B6" w:rsidRPr="003634FF" w:rsidRDefault="00B667B6" w:rsidP="00B667B6">
      <w:pPr>
        <w:pStyle w:val="ListParagraph"/>
        <w:numPr>
          <w:ilvl w:val="0"/>
          <w:numId w:val="15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 xml:space="preserve">Session 05 </w:t>
      </w:r>
      <w:r w:rsidRPr="00192F31">
        <w:rPr>
          <w:rFonts w:eastAsia="Times New Roman"/>
          <w:b/>
          <w:color w:val="000000"/>
          <w:lang w:eastAsia="en-US"/>
        </w:rPr>
        <w:t>-</w:t>
      </w:r>
      <w:r>
        <w:rPr>
          <w:rFonts w:eastAsia="Times New Roman"/>
          <w:color w:val="000000"/>
          <w:lang w:eastAsia="en-US"/>
        </w:rPr>
        <w:t xml:space="preserve"> </w:t>
      </w:r>
      <w:r w:rsidRPr="00192F31">
        <w:rPr>
          <w:rFonts w:eastAsia="Times New Roman"/>
          <w:color w:val="000000"/>
          <w:lang w:eastAsia="en-US"/>
        </w:rPr>
        <w:t>SQL – Data Manipulation (</w:t>
      </w:r>
      <w:r>
        <w:rPr>
          <w:rFonts w:eastAsia="Times New Roman"/>
          <w:color w:val="000000"/>
          <w:lang w:eastAsia="en-US"/>
        </w:rPr>
        <w:t>3</w:t>
      </w:r>
      <w:r w:rsidRPr="00192F31">
        <w:rPr>
          <w:rFonts w:eastAsia="Times New Roman"/>
          <w:color w:val="000000"/>
          <w:lang w:eastAsia="en-US"/>
        </w:rPr>
        <w:t>)</w:t>
      </w:r>
      <w:r w:rsidRPr="003634FF">
        <w:rPr>
          <w:rFonts w:eastAsia="Times New Roman"/>
          <w:color w:val="000000"/>
          <w:lang w:eastAsia="en-US"/>
        </w:rPr>
        <w:t> </w:t>
      </w:r>
    </w:p>
    <w:p w14:paraId="2A24F4FD" w14:textId="77777777" w:rsidR="00B667B6" w:rsidRPr="003634FF" w:rsidRDefault="00B667B6" w:rsidP="00B667B6">
      <w:pPr>
        <w:pStyle w:val="ListParagraph"/>
        <w:rPr>
          <w:rFonts w:eastAsia="Times New Roman"/>
          <w:color w:val="000000"/>
          <w:lang w:eastAsia="en-US"/>
        </w:rPr>
      </w:pPr>
    </w:p>
    <w:p w14:paraId="2A24F4FE" w14:textId="77777777"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2A24F4FF" w14:textId="77777777" w:rsidR="00DC6034" w:rsidRDefault="00DC6034" w:rsidP="005B66A9"/>
    <w:p w14:paraId="2A24F500" w14:textId="77777777" w:rsidR="00B667B6" w:rsidRDefault="00B667B6" w:rsidP="00B667B6">
      <w:pPr>
        <w:pStyle w:val="ListParagraph"/>
        <w:numPr>
          <w:ilvl w:val="0"/>
          <w:numId w:val="15"/>
        </w:numPr>
      </w:pPr>
      <w:r>
        <w:rPr>
          <w:rFonts w:eastAsia="Times New Roman"/>
          <w:color w:val="000000"/>
          <w:lang w:eastAsia="en-US"/>
        </w:rPr>
        <w:t xml:space="preserve">Session 03 </w:t>
      </w:r>
    </w:p>
    <w:p w14:paraId="2A24F501" w14:textId="77777777" w:rsidR="00F9730C" w:rsidRDefault="00F9730C" w:rsidP="00F9730C">
      <w:pPr>
        <w:pStyle w:val="ListParagraph"/>
        <w:numPr>
          <w:ilvl w:val="1"/>
          <w:numId w:val="15"/>
        </w:numPr>
      </w:pPr>
      <w:r>
        <w:t>Insert Data</w:t>
      </w:r>
    </w:p>
    <w:p w14:paraId="2A24F502" w14:textId="77777777" w:rsidR="00F9730C" w:rsidRDefault="00F9730C" w:rsidP="00F9730C">
      <w:pPr>
        <w:pStyle w:val="ListParagraph"/>
        <w:numPr>
          <w:ilvl w:val="1"/>
          <w:numId w:val="15"/>
        </w:numPr>
      </w:pPr>
      <w:r>
        <w:t>Delete Data</w:t>
      </w:r>
    </w:p>
    <w:p w14:paraId="2A24F503" w14:textId="77777777" w:rsidR="00F9730C" w:rsidRDefault="00F9730C" w:rsidP="00F9730C">
      <w:pPr>
        <w:pStyle w:val="ListParagraph"/>
        <w:numPr>
          <w:ilvl w:val="1"/>
          <w:numId w:val="15"/>
        </w:numPr>
      </w:pPr>
      <w:r>
        <w:t>Update Data</w:t>
      </w:r>
    </w:p>
    <w:p w14:paraId="2A24F504" w14:textId="77777777" w:rsidR="00F9730C" w:rsidRDefault="00F9730C" w:rsidP="00F9730C">
      <w:pPr>
        <w:pStyle w:val="ListParagraph"/>
        <w:numPr>
          <w:ilvl w:val="1"/>
          <w:numId w:val="15"/>
        </w:numPr>
      </w:pPr>
      <w:r>
        <w:t>Begin Trans</w:t>
      </w:r>
    </w:p>
    <w:p w14:paraId="2A24F505" w14:textId="77777777" w:rsidR="00B667B6" w:rsidRPr="00F9730C" w:rsidRDefault="00F9730C" w:rsidP="00F9730C">
      <w:pPr>
        <w:pStyle w:val="ListParagraph"/>
        <w:numPr>
          <w:ilvl w:val="1"/>
          <w:numId w:val="15"/>
        </w:numPr>
        <w:rPr>
          <w:b/>
        </w:rPr>
      </w:pPr>
      <w:r w:rsidRPr="00F9730C">
        <w:rPr>
          <w:b/>
        </w:rPr>
        <w:t>Simple Query</w:t>
      </w:r>
    </w:p>
    <w:p w14:paraId="2A24F506" w14:textId="77777777" w:rsidR="00B667B6" w:rsidRDefault="00B667B6" w:rsidP="00C31E5C">
      <w:pPr>
        <w:pStyle w:val="ListParagraph"/>
        <w:numPr>
          <w:ilvl w:val="0"/>
          <w:numId w:val="15"/>
        </w:numPr>
      </w:pPr>
      <w:r>
        <w:rPr>
          <w:rFonts w:eastAsia="Times New Roman"/>
          <w:color w:val="000000"/>
          <w:lang w:eastAsia="en-US"/>
        </w:rPr>
        <w:t xml:space="preserve">Session 05 </w:t>
      </w:r>
    </w:p>
    <w:p w14:paraId="2A24F507" w14:textId="77777777" w:rsidR="00C31E5C" w:rsidRPr="00C31E5C" w:rsidRDefault="00C31E5C" w:rsidP="00B667B6">
      <w:pPr>
        <w:pStyle w:val="ListParagraph"/>
        <w:numPr>
          <w:ilvl w:val="1"/>
          <w:numId w:val="15"/>
        </w:numPr>
      </w:pPr>
      <w:r w:rsidRPr="00C31E5C">
        <w:t>Quiz</w:t>
      </w:r>
    </w:p>
    <w:p w14:paraId="2A24F508" w14:textId="77777777" w:rsidR="00C31E5C" w:rsidRPr="00C31E5C" w:rsidRDefault="00C31E5C" w:rsidP="00B667B6">
      <w:pPr>
        <w:pStyle w:val="ListParagraph"/>
        <w:numPr>
          <w:ilvl w:val="1"/>
          <w:numId w:val="15"/>
        </w:numPr>
      </w:pPr>
      <w:r w:rsidRPr="00C31E5C">
        <w:t>String and Date Functions</w:t>
      </w:r>
    </w:p>
    <w:p w14:paraId="2A24F509" w14:textId="77777777" w:rsidR="00DC6034" w:rsidRDefault="00DC6034" w:rsidP="005B66A9"/>
    <w:p w14:paraId="2A24F50A" w14:textId="77777777" w:rsidR="00DC6034" w:rsidRDefault="00DC6034" w:rsidP="005B66A9"/>
    <w:p w14:paraId="2A24F50B" w14:textId="77777777" w:rsidR="00DC6034" w:rsidRDefault="00DC6034" w:rsidP="005B66A9"/>
    <w:p w14:paraId="2A24F50C" w14:textId="77777777" w:rsidR="00DC6034" w:rsidRDefault="00DC6034" w:rsidP="005B66A9"/>
    <w:p w14:paraId="2A24F50D" w14:textId="77777777" w:rsidR="00DC6034" w:rsidRDefault="00DC6034" w:rsidP="005B66A9"/>
    <w:p w14:paraId="2A24F50E" w14:textId="77777777" w:rsidR="00DC6034" w:rsidRDefault="00DC6034" w:rsidP="005B66A9"/>
    <w:p w14:paraId="2A24F50F" w14:textId="77777777" w:rsidR="00DC6034" w:rsidRDefault="00DC6034" w:rsidP="005B66A9"/>
    <w:p w14:paraId="2A24F510" w14:textId="77777777" w:rsidR="00DC6034" w:rsidRDefault="00DC6034" w:rsidP="005B66A9"/>
    <w:p w14:paraId="2A24F511" w14:textId="77777777" w:rsidR="00DC6034" w:rsidRDefault="00DC6034" w:rsidP="005B66A9"/>
    <w:p w14:paraId="2A24F512" w14:textId="77777777" w:rsidR="00DC6034" w:rsidRDefault="00DC6034" w:rsidP="005B66A9"/>
    <w:p w14:paraId="2A24F513" w14:textId="77777777" w:rsidR="00DC6034" w:rsidRDefault="00DC6034" w:rsidP="005B66A9"/>
    <w:p w14:paraId="2A24F514" w14:textId="77777777" w:rsidR="00192F31" w:rsidRDefault="00192F31" w:rsidP="005B66A9"/>
    <w:p w14:paraId="2A24F515" w14:textId="77777777" w:rsidR="00192F31" w:rsidRDefault="00192F31" w:rsidP="005B66A9"/>
    <w:p w14:paraId="2A24F516" w14:textId="77777777" w:rsidR="00192F31" w:rsidRDefault="00192F31" w:rsidP="005B66A9"/>
    <w:p w14:paraId="2A24F517" w14:textId="77777777" w:rsidR="00192F31" w:rsidRDefault="00192F31" w:rsidP="005B66A9"/>
    <w:p w14:paraId="2A24F518" w14:textId="77777777" w:rsidR="00C448C0" w:rsidRDefault="00C448C0" w:rsidP="005B66A9"/>
    <w:p w14:paraId="2A24F519" w14:textId="77777777" w:rsidR="005C135E" w:rsidRDefault="005C135E" w:rsidP="005B66A9"/>
    <w:p w14:paraId="2A24F51A" w14:textId="77777777" w:rsidR="00AA0396" w:rsidRDefault="00AA0396" w:rsidP="00AA0396">
      <w:pPr>
        <w:ind w:left="-90"/>
        <w:rPr>
          <w:b/>
        </w:rPr>
      </w:pPr>
      <w:r>
        <w:rPr>
          <w:b/>
        </w:rPr>
        <w:t xml:space="preserve">Tabel </w:t>
      </w:r>
      <w:proofErr w:type="spellStart"/>
      <w:r>
        <w:rPr>
          <w:b/>
        </w:rPr>
        <w:t>Relasional</w:t>
      </w:r>
      <w:proofErr w:type="spellEnd"/>
    </w:p>
    <w:p w14:paraId="2A24F51B" w14:textId="77777777"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lastRenderedPageBreak/>
        <w:t>Relational Table</w:t>
      </w:r>
    </w:p>
    <w:p w14:paraId="2A24F51C" w14:textId="77777777" w:rsidR="00AA0396" w:rsidRDefault="00AA0396" w:rsidP="005B66A9"/>
    <w:p w14:paraId="2A24F51D" w14:textId="77777777" w:rsidR="00AA0396" w:rsidRDefault="00AA0396" w:rsidP="005B66A9"/>
    <w:p w14:paraId="2A24F51E" w14:textId="77777777" w:rsidR="00AA0396" w:rsidRDefault="00AA0396" w:rsidP="005B66A9"/>
    <w:p w14:paraId="2A24F51F" w14:textId="77777777" w:rsidR="00AA0396" w:rsidRDefault="00AA0396" w:rsidP="005B66A9"/>
    <w:p w14:paraId="2A24F520" w14:textId="77777777"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A24F5A3" wp14:editId="2A24F5A4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24F521" w14:textId="77777777" w:rsidR="00AA0396" w:rsidRDefault="00AA0396" w:rsidP="005B66A9"/>
    <w:p w14:paraId="2A24F522" w14:textId="77777777" w:rsidR="00AA0396" w:rsidRDefault="00AA0396" w:rsidP="005B66A9"/>
    <w:p w14:paraId="2A24F523" w14:textId="77777777" w:rsidR="00AA0396" w:rsidRDefault="00AA0396" w:rsidP="005B66A9"/>
    <w:p w14:paraId="2A24F524" w14:textId="77777777" w:rsidR="00735483" w:rsidRDefault="00735483" w:rsidP="005B66A9"/>
    <w:p w14:paraId="2A24F525" w14:textId="77777777" w:rsidR="00735483" w:rsidRDefault="00735483" w:rsidP="005B66A9"/>
    <w:p w14:paraId="2A24F526" w14:textId="77777777" w:rsidR="00735483" w:rsidRDefault="00735483" w:rsidP="005B66A9"/>
    <w:p w14:paraId="2A24F527" w14:textId="77777777" w:rsidR="00735483" w:rsidRDefault="00735483" w:rsidP="005B66A9"/>
    <w:p w14:paraId="2A24F528" w14:textId="77777777" w:rsidR="00735483" w:rsidRDefault="00735483" w:rsidP="005B66A9"/>
    <w:p w14:paraId="2A24F529" w14:textId="77777777" w:rsidR="00735483" w:rsidRDefault="00735483" w:rsidP="005B66A9"/>
    <w:p w14:paraId="2A24F52A" w14:textId="77777777" w:rsidR="00735483" w:rsidRDefault="00735483" w:rsidP="005B66A9"/>
    <w:p w14:paraId="2A24F52B" w14:textId="77777777" w:rsidR="00735483" w:rsidRDefault="00735483" w:rsidP="005B66A9"/>
    <w:p w14:paraId="2A24F52C" w14:textId="77777777" w:rsidR="00735483" w:rsidRDefault="00735483" w:rsidP="005B66A9"/>
    <w:p w14:paraId="2A24F52D" w14:textId="77777777" w:rsidR="00735483" w:rsidRDefault="00735483" w:rsidP="005B66A9"/>
    <w:p w14:paraId="2A24F52E" w14:textId="77777777" w:rsidR="00735483" w:rsidRDefault="00735483" w:rsidP="005B66A9"/>
    <w:p w14:paraId="2A24F52F" w14:textId="77777777" w:rsidR="00735483" w:rsidRDefault="00735483" w:rsidP="005B66A9"/>
    <w:p w14:paraId="2A24F530" w14:textId="77777777" w:rsidR="00735483" w:rsidRDefault="00735483" w:rsidP="005B66A9"/>
    <w:p w14:paraId="2A24F531" w14:textId="77777777" w:rsidR="00735483" w:rsidRDefault="00735483" w:rsidP="005B66A9"/>
    <w:p w14:paraId="2A24F532" w14:textId="77777777" w:rsidR="00735483" w:rsidRDefault="00735483" w:rsidP="005B66A9"/>
    <w:p w14:paraId="2A24F533" w14:textId="77777777" w:rsidR="00735483" w:rsidRDefault="00735483" w:rsidP="005B66A9"/>
    <w:p w14:paraId="2A24F534" w14:textId="77777777" w:rsidR="00735483" w:rsidRDefault="00735483" w:rsidP="005B66A9"/>
    <w:p w14:paraId="2A24F535" w14:textId="77777777" w:rsidR="00735483" w:rsidRDefault="00735483" w:rsidP="005B66A9"/>
    <w:p w14:paraId="2A24F536" w14:textId="77777777" w:rsidR="00735483" w:rsidRDefault="00735483" w:rsidP="005B66A9"/>
    <w:p w14:paraId="2A24F537" w14:textId="77777777" w:rsidR="00735483" w:rsidRDefault="00735483" w:rsidP="005B66A9"/>
    <w:p w14:paraId="2A24F538" w14:textId="77777777" w:rsidR="00735483" w:rsidRDefault="00735483" w:rsidP="005B66A9"/>
    <w:p w14:paraId="2A24F539" w14:textId="77777777" w:rsidR="00735483" w:rsidRDefault="00735483" w:rsidP="005B66A9"/>
    <w:p w14:paraId="2A24F53A" w14:textId="77777777" w:rsidR="00735483" w:rsidRDefault="00735483" w:rsidP="005B66A9"/>
    <w:p w14:paraId="2A24F53B" w14:textId="77777777" w:rsidR="00A279D6" w:rsidRDefault="00A279D6" w:rsidP="005B66A9"/>
    <w:p w14:paraId="2A24F53C" w14:textId="77777777" w:rsidR="00735483" w:rsidRDefault="00735483" w:rsidP="005B66A9"/>
    <w:p w14:paraId="2A24F53D" w14:textId="77777777" w:rsidR="007A422E" w:rsidRDefault="007A422E" w:rsidP="005B66A9"/>
    <w:p w14:paraId="2A24F53E" w14:textId="77777777" w:rsidR="007A422E" w:rsidRDefault="007A422E" w:rsidP="005B66A9"/>
    <w:p w14:paraId="2A24F53F" w14:textId="77777777" w:rsidR="007A422E" w:rsidRDefault="007A422E" w:rsidP="005B66A9"/>
    <w:p w14:paraId="2A24F540" w14:textId="77777777" w:rsidR="007A422E" w:rsidRDefault="007A422E" w:rsidP="005B66A9"/>
    <w:p w14:paraId="2A24F541" w14:textId="77777777" w:rsidR="007A422E" w:rsidRDefault="007A422E" w:rsidP="005B66A9"/>
    <w:p w14:paraId="2A24F542" w14:textId="77777777" w:rsidR="007A422E" w:rsidRDefault="007A422E" w:rsidP="005B66A9"/>
    <w:p w14:paraId="2A24F543" w14:textId="77777777" w:rsidR="007A422E" w:rsidRDefault="007A422E" w:rsidP="005B66A9"/>
    <w:p w14:paraId="2A24F544" w14:textId="77777777" w:rsidR="007A422E" w:rsidRDefault="007A422E" w:rsidP="005B66A9"/>
    <w:p w14:paraId="2A24F545" w14:textId="77777777" w:rsidR="007A422E" w:rsidRDefault="007A422E" w:rsidP="005B66A9"/>
    <w:p w14:paraId="2A24F546" w14:textId="77777777" w:rsidR="007A422E" w:rsidRDefault="007A422E" w:rsidP="005B66A9"/>
    <w:p w14:paraId="2A24F547" w14:textId="77777777" w:rsidR="00C448C0" w:rsidRDefault="00C448C0" w:rsidP="005B66A9"/>
    <w:p w14:paraId="2A24F548" w14:textId="77777777" w:rsidR="00C448C0" w:rsidRDefault="00C448C0" w:rsidP="005B66A9"/>
    <w:p w14:paraId="2A24F549" w14:textId="77777777" w:rsidR="00C448C0" w:rsidRDefault="00C448C0" w:rsidP="005B66A9"/>
    <w:p w14:paraId="2A24F54A" w14:textId="77777777" w:rsidR="007A422E" w:rsidRPr="00786CEE" w:rsidRDefault="007A422E" w:rsidP="005B66A9"/>
    <w:p w14:paraId="2A24F54B" w14:textId="77777777"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t>Sintaks</w:t>
      </w:r>
      <w:proofErr w:type="spellEnd"/>
    </w:p>
    <w:p w14:paraId="2A24F54C" w14:textId="77777777" w:rsidR="00786CEE" w:rsidRPr="00C448C0" w:rsidRDefault="00D661BB" w:rsidP="00C448C0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2A24F54D" w14:textId="77777777" w:rsidR="00757207" w:rsidRPr="00C7112A" w:rsidRDefault="002B3A46" w:rsidP="00757207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rPr>
          <w:color w:val="000000"/>
          <w:lang w:val="id-ID"/>
        </w:rPr>
      </w:pPr>
      <w:hyperlink r:id="rId10" w:history="1">
        <w:r w:rsidR="00757207" w:rsidRPr="008D626B">
          <w:rPr>
            <w:rStyle w:val="Hyperlink"/>
            <w:rFonts w:eastAsia="MS Mincho"/>
            <w:b/>
            <w:bCs/>
            <w:color w:val="000000"/>
            <w:lang w:val="id-ID"/>
          </w:rPr>
          <w:t>Select</w:t>
        </w:r>
      </w:hyperlink>
      <w:r w:rsidR="00757207" w:rsidRPr="003808E0">
        <w:rPr>
          <w:color w:val="000000"/>
          <w:lang w:val="id-ID"/>
        </w:rPr>
        <w:br/>
      </w:r>
      <w:r w:rsidR="00757207">
        <w:rPr>
          <w:color w:val="000000"/>
          <w:lang w:val="id-ID"/>
        </w:rPr>
        <w:t xml:space="preserve">SELECT </w:t>
      </w:r>
      <w:r w:rsidR="00757207">
        <w:rPr>
          <w:color w:val="000000"/>
        </w:rPr>
        <w:t xml:space="preserve">{ * | </w:t>
      </w:r>
      <w:r w:rsidR="00757207">
        <w:rPr>
          <w:color w:val="000000"/>
          <w:lang w:val="id-ID"/>
        </w:rPr>
        <w:t>field_name [, …]</w:t>
      </w:r>
      <w:r w:rsidR="00757207">
        <w:rPr>
          <w:color w:val="000000"/>
        </w:rPr>
        <w:t xml:space="preserve"> }</w:t>
      </w:r>
      <w:r w:rsidR="00757207">
        <w:rPr>
          <w:color w:val="000000"/>
          <w:lang w:val="id-ID"/>
        </w:rPr>
        <w:br/>
      </w:r>
      <w:r w:rsidR="00757207" w:rsidRPr="00C7112A">
        <w:rPr>
          <w:color w:val="000000"/>
          <w:lang w:val="id-ID"/>
        </w:rPr>
        <w:t>FROM table_name [, …]</w:t>
      </w:r>
    </w:p>
    <w:p w14:paraId="2A24F54E" w14:textId="77777777" w:rsidR="00757207" w:rsidRPr="003808E0" w:rsidRDefault="002B3A46" w:rsidP="00757207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rPr>
          <w:b/>
          <w:color w:val="000000"/>
          <w:lang w:val="id-ID"/>
        </w:rPr>
      </w:pPr>
      <w:hyperlink r:id="rId11" w:history="1">
        <w:r w:rsidR="00757207" w:rsidRPr="003808E0">
          <w:rPr>
            <w:rStyle w:val="Hyperlink"/>
            <w:rFonts w:eastAsia="MS Mincho"/>
            <w:b/>
            <w:bCs/>
            <w:color w:val="000000"/>
            <w:lang w:val="id-ID"/>
          </w:rPr>
          <w:t>Distinct</w:t>
        </w:r>
      </w:hyperlink>
      <w:r w:rsidR="00757207" w:rsidRPr="003808E0">
        <w:rPr>
          <w:color w:val="000000"/>
          <w:lang w:val="id-ID"/>
        </w:rPr>
        <w:br/>
      </w:r>
      <w:r w:rsidR="00757207">
        <w:rPr>
          <w:color w:val="000000"/>
          <w:lang w:val="id-ID"/>
        </w:rPr>
        <w:t xml:space="preserve">SELECT </w:t>
      </w:r>
      <w:r w:rsidR="00757207" w:rsidRPr="003808E0">
        <w:rPr>
          <w:color w:val="000000"/>
          <w:lang w:val="id-ID"/>
        </w:rPr>
        <w:t xml:space="preserve">DISTINCT </w:t>
      </w:r>
      <w:r w:rsidR="00757207">
        <w:rPr>
          <w:color w:val="000000"/>
        </w:rPr>
        <w:t xml:space="preserve">{ * | </w:t>
      </w:r>
      <w:r w:rsidR="00757207">
        <w:rPr>
          <w:color w:val="000000"/>
          <w:lang w:val="id-ID"/>
        </w:rPr>
        <w:t>field_name [, …]</w:t>
      </w:r>
      <w:r w:rsidR="00757207">
        <w:rPr>
          <w:color w:val="000000"/>
        </w:rPr>
        <w:t xml:space="preserve"> }</w:t>
      </w:r>
      <w:r w:rsidR="00757207">
        <w:rPr>
          <w:color w:val="000000"/>
          <w:lang w:val="id-ID"/>
        </w:rPr>
        <w:br/>
      </w:r>
      <w:r w:rsidR="00757207" w:rsidRPr="00C7112A">
        <w:rPr>
          <w:color w:val="000000"/>
          <w:lang w:val="id-ID"/>
        </w:rPr>
        <w:t>FROM table_name [, …]</w:t>
      </w:r>
    </w:p>
    <w:p w14:paraId="2A24F54F" w14:textId="77777777" w:rsidR="00757207" w:rsidRPr="003808E0" w:rsidRDefault="002B3A46" w:rsidP="00757207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rPr>
          <w:color w:val="000000"/>
          <w:lang w:val="id-ID"/>
        </w:rPr>
      </w:pPr>
      <w:hyperlink r:id="rId12" w:history="1">
        <w:r w:rsidR="00757207" w:rsidRPr="003808E0">
          <w:rPr>
            <w:rStyle w:val="Hyperlink"/>
            <w:rFonts w:eastAsia="MS Mincho"/>
            <w:b/>
            <w:bCs/>
            <w:color w:val="000000"/>
            <w:lang w:val="id-ID"/>
          </w:rPr>
          <w:t>Where</w:t>
        </w:r>
      </w:hyperlink>
      <w:r w:rsidR="00757207" w:rsidRPr="003808E0">
        <w:rPr>
          <w:color w:val="000000"/>
          <w:lang w:val="id-ID"/>
        </w:rPr>
        <w:br/>
      </w:r>
      <w:r w:rsidR="00757207">
        <w:rPr>
          <w:color w:val="000000"/>
          <w:lang w:val="id-ID"/>
        </w:rPr>
        <w:t xml:space="preserve">SELECT </w:t>
      </w:r>
      <w:r w:rsidR="00757207">
        <w:rPr>
          <w:color w:val="000000"/>
        </w:rPr>
        <w:t xml:space="preserve">{ * | </w:t>
      </w:r>
      <w:r w:rsidR="00757207">
        <w:rPr>
          <w:color w:val="000000"/>
          <w:lang w:val="id-ID"/>
        </w:rPr>
        <w:t>field_name [, …]</w:t>
      </w:r>
      <w:r w:rsidR="00757207">
        <w:rPr>
          <w:color w:val="000000"/>
        </w:rPr>
        <w:t xml:space="preserve"> }</w:t>
      </w:r>
      <w:r w:rsidR="00757207">
        <w:rPr>
          <w:color w:val="000000"/>
          <w:lang w:val="id-ID"/>
        </w:rPr>
        <w:br/>
      </w:r>
      <w:r w:rsidR="00757207" w:rsidRPr="00C7112A">
        <w:rPr>
          <w:color w:val="000000"/>
          <w:lang w:val="id-ID"/>
        </w:rPr>
        <w:t>FROM table_name [, …]</w:t>
      </w:r>
      <w:r w:rsidR="00757207" w:rsidRPr="003808E0">
        <w:rPr>
          <w:b/>
          <w:color w:val="000000"/>
          <w:lang w:val="id-ID"/>
        </w:rPr>
        <w:br/>
      </w:r>
      <w:r w:rsidR="00757207" w:rsidRPr="003808E0">
        <w:rPr>
          <w:color w:val="000000"/>
          <w:lang w:val="id-ID"/>
        </w:rPr>
        <w:t>WHERE {condition}</w:t>
      </w:r>
    </w:p>
    <w:p w14:paraId="2A24F550" w14:textId="77777777" w:rsidR="00757207" w:rsidRPr="003808E0" w:rsidRDefault="002B3A46" w:rsidP="00757207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rPr>
          <w:color w:val="000000"/>
          <w:lang w:val="id-ID"/>
        </w:rPr>
      </w:pPr>
      <w:hyperlink r:id="rId13" w:history="1">
        <w:r w:rsidR="00757207" w:rsidRPr="003808E0">
          <w:rPr>
            <w:rStyle w:val="Hyperlink"/>
            <w:rFonts w:eastAsia="MS Mincho"/>
            <w:b/>
            <w:bCs/>
            <w:color w:val="000000"/>
            <w:lang w:val="id-ID"/>
          </w:rPr>
          <w:t>Between</w:t>
        </w:r>
      </w:hyperlink>
      <w:r w:rsidR="00757207" w:rsidRPr="003808E0">
        <w:rPr>
          <w:color w:val="000000"/>
          <w:lang w:val="id-ID"/>
        </w:rPr>
        <w:br/>
      </w:r>
      <w:r w:rsidR="00757207">
        <w:rPr>
          <w:color w:val="000000"/>
          <w:lang w:val="id-ID"/>
        </w:rPr>
        <w:t xml:space="preserve">SELECT </w:t>
      </w:r>
      <w:r w:rsidR="00757207">
        <w:rPr>
          <w:color w:val="000000"/>
        </w:rPr>
        <w:t xml:space="preserve">{ * | </w:t>
      </w:r>
      <w:r w:rsidR="00757207">
        <w:rPr>
          <w:color w:val="000000"/>
          <w:lang w:val="id-ID"/>
        </w:rPr>
        <w:t>field_name [, …]</w:t>
      </w:r>
      <w:r w:rsidR="00757207">
        <w:rPr>
          <w:color w:val="000000"/>
        </w:rPr>
        <w:t xml:space="preserve"> }</w:t>
      </w:r>
      <w:r w:rsidR="00757207">
        <w:rPr>
          <w:color w:val="000000"/>
          <w:lang w:val="id-ID"/>
        </w:rPr>
        <w:br/>
      </w:r>
      <w:r w:rsidR="00757207" w:rsidRPr="00C7112A">
        <w:rPr>
          <w:color w:val="000000"/>
          <w:lang w:val="id-ID"/>
        </w:rPr>
        <w:t>FROM table_name [, …]</w:t>
      </w:r>
      <w:r w:rsidR="00757207" w:rsidRPr="003808E0">
        <w:rPr>
          <w:b/>
          <w:color w:val="000000"/>
          <w:lang w:val="id-ID"/>
        </w:rPr>
        <w:br/>
      </w:r>
      <w:r w:rsidR="00757207">
        <w:rPr>
          <w:color w:val="000000"/>
          <w:lang w:val="id-ID"/>
        </w:rPr>
        <w:t>WHERE field_name</w:t>
      </w:r>
      <w:r w:rsidR="00757207" w:rsidRPr="003808E0">
        <w:rPr>
          <w:color w:val="000000"/>
          <w:lang w:val="id-ID"/>
        </w:rPr>
        <w:t xml:space="preserve"> BETWEEN </w:t>
      </w:r>
      <w:r w:rsidR="00757207">
        <w:rPr>
          <w:color w:val="000000"/>
          <w:lang w:val="id-ID"/>
        </w:rPr>
        <w:t>value1</w:t>
      </w:r>
      <w:r w:rsidR="00757207" w:rsidRPr="003808E0">
        <w:rPr>
          <w:color w:val="000000"/>
          <w:lang w:val="id-ID"/>
        </w:rPr>
        <w:t xml:space="preserve"> </w:t>
      </w:r>
      <w:smartTag w:uri="urn:schemas-microsoft-com:office:smarttags" w:element="stockticker">
        <w:r w:rsidR="00757207" w:rsidRPr="003808E0">
          <w:rPr>
            <w:color w:val="000000"/>
            <w:lang w:val="id-ID"/>
          </w:rPr>
          <w:t>AND</w:t>
        </w:r>
      </w:smartTag>
      <w:r w:rsidR="00757207">
        <w:rPr>
          <w:color w:val="000000"/>
          <w:lang w:val="id-ID"/>
        </w:rPr>
        <w:t xml:space="preserve"> value2</w:t>
      </w:r>
    </w:p>
    <w:p w14:paraId="2A24F551" w14:textId="77777777" w:rsidR="00757207" w:rsidRPr="001A0123" w:rsidRDefault="002B3A46" w:rsidP="00757207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rPr>
          <w:color w:val="000000"/>
          <w:lang w:val="id-ID"/>
        </w:rPr>
      </w:pPr>
      <w:hyperlink r:id="rId14" w:history="1">
        <w:r w:rsidR="00757207" w:rsidRPr="003808E0">
          <w:rPr>
            <w:rStyle w:val="Hyperlink"/>
            <w:rFonts w:eastAsia="MS Mincho"/>
            <w:b/>
            <w:bCs/>
            <w:color w:val="000000"/>
            <w:lang w:val="id-ID"/>
          </w:rPr>
          <w:t>Like</w:t>
        </w:r>
      </w:hyperlink>
      <w:r w:rsidR="00757207" w:rsidRPr="003808E0">
        <w:rPr>
          <w:color w:val="000000"/>
          <w:lang w:val="id-ID"/>
        </w:rPr>
        <w:br/>
      </w:r>
      <w:r w:rsidR="00757207">
        <w:rPr>
          <w:color w:val="000000"/>
          <w:lang w:val="id-ID"/>
        </w:rPr>
        <w:t xml:space="preserve">SELECT </w:t>
      </w:r>
      <w:r w:rsidR="00757207">
        <w:rPr>
          <w:color w:val="000000"/>
        </w:rPr>
        <w:t xml:space="preserve">{ * | </w:t>
      </w:r>
      <w:r w:rsidR="00757207">
        <w:rPr>
          <w:color w:val="000000"/>
          <w:lang w:val="id-ID"/>
        </w:rPr>
        <w:t>field_name [, …]</w:t>
      </w:r>
      <w:r w:rsidR="00757207">
        <w:rPr>
          <w:color w:val="000000"/>
        </w:rPr>
        <w:t xml:space="preserve"> }</w:t>
      </w:r>
      <w:r w:rsidR="00757207">
        <w:rPr>
          <w:color w:val="000000"/>
          <w:lang w:val="id-ID"/>
        </w:rPr>
        <w:br/>
      </w:r>
      <w:r w:rsidR="00757207" w:rsidRPr="00C7112A">
        <w:rPr>
          <w:color w:val="000000"/>
          <w:lang w:val="id-ID"/>
        </w:rPr>
        <w:t>FROM table_name [, …]</w:t>
      </w:r>
      <w:r w:rsidR="00757207" w:rsidRPr="003808E0">
        <w:rPr>
          <w:b/>
          <w:color w:val="000000"/>
          <w:lang w:val="id-ID"/>
        </w:rPr>
        <w:br/>
      </w:r>
      <w:r w:rsidR="00757207">
        <w:rPr>
          <w:color w:val="000000"/>
          <w:lang w:val="id-ID"/>
        </w:rPr>
        <w:t>WHERE field_name</w:t>
      </w:r>
      <w:r w:rsidR="00757207" w:rsidRPr="003808E0">
        <w:rPr>
          <w:color w:val="000000"/>
          <w:lang w:val="id-ID"/>
        </w:rPr>
        <w:t xml:space="preserve"> LIKE {PATTERN} </w:t>
      </w:r>
    </w:p>
    <w:p w14:paraId="2A24F552" w14:textId="77777777" w:rsidR="00E11A20" w:rsidRDefault="00E11A20" w:rsidP="00786CEE"/>
    <w:p w14:paraId="2A24F553" w14:textId="77777777" w:rsidR="00926411" w:rsidRDefault="00926411" w:rsidP="00786CEE"/>
    <w:p w14:paraId="2A24F554" w14:textId="77777777" w:rsidR="003C6132" w:rsidRDefault="003C6132" w:rsidP="00786CEE"/>
    <w:p w14:paraId="2A24F555" w14:textId="77777777" w:rsidR="003C6132" w:rsidRDefault="003C6132" w:rsidP="00786CEE"/>
    <w:p w14:paraId="2A24F556" w14:textId="77777777" w:rsidR="003C6132" w:rsidRDefault="003C6132" w:rsidP="00786CEE"/>
    <w:p w14:paraId="2A24F557" w14:textId="77777777" w:rsidR="003C6132" w:rsidRDefault="003C6132" w:rsidP="00786CEE"/>
    <w:p w14:paraId="2A24F558" w14:textId="77777777" w:rsidR="003C6132" w:rsidRDefault="003C6132" w:rsidP="00786CEE"/>
    <w:p w14:paraId="2A24F559" w14:textId="77777777" w:rsidR="003C6132" w:rsidRDefault="003C6132" w:rsidP="00786CEE"/>
    <w:p w14:paraId="2A24F55A" w14:textId="77777777" w:rsidR="003C6132" w:rsidRDefault="003C6132" w:rsidP="00786CEE"/>
    <w:p w14:paraId="2A24F55B" w14:textId="77777777" w:rsidR="003C6132" w:rsidRDefault="003C6132" w:rsidP="00786CEE"/>
    <w:p w14:paraId="2A24F55C" w14:textId="77777777" w:rsidR="003C6132" w:rsidRDefault="003C6132" w:rsidP="00786CEE"/>
    <w:p w14:paraId="2A24F55D" w14:textId="77777777" w:rsidR="003C6132" w:rsidRDefault="003C6132" w:rsidP="00786CEE"/>
    <w:p w14:paraId="2A24F55E" w14:textId="77777777" w:rsidR="00C448C0" w:rsidRDefault="00C448C0" w:rsidP="00786CEE"/>
    <w:p w14:paraId="2A24F55F" w14:textId="77777777" w:rsidR="00C448C0" w:rsidRDefault="00C448C0" w:rsidP="00786CEE"/>
    <w:p w14:paraId="2A24F560" w14:textId="77777777" w:rsidR="00C448C0" w:rsidRDefault="00C448C0" w:rsidP="00786CEE"/>
    <w:p w14:paraId="2A24F561" w14:textId="77777777" w:rsidR="00C448C0" w:rsidRDefault="00C448C0" w:rsidP="00786CEE"/>
    <w:p w14:paraId="2A24F562" w14:textId="77777777" w:rsidR="00C448C0" w:rsidRDefault="00C448C0" w:rsidP="00786CEE"/>
    <w:p w14:paraId="2A24F563" w14:textId="77777777" w:rsidR="00C448C0" w:rsidRDefault="00C448C0" w:rsidP="00786CEE"/>
    <w:p w14:paraId="2A24F564" w14:textId="77777777" w:rsidR="00C448C0" w:rsidRDefault="00C448C0" w:rsidP="00786CEE"/>
    <w:p w14:paraId="2A24F565" w14:textId="77777777" w:rsidR="003C6132" w:rsidRDefault="003C6132" w:rsidP="00786CEE"/>
    <w:p w14:paraId="2A24F566" w14:textId="77777777" w:rsidR="00232967" w:rsidRDefault="00232967" w:rsidP="00786CEE"/>
    <w:p w14:paraId="2A24F567" w14:textId="77777777" w:rsidR="0041337D" w:rsidRPr="00786CEE" w:rsidRDefault="0041337D" w:rsidP="00786CEE"/>
    <w:p w14:paraId="2A24F56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A24F569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2A24F56A" w14:textId="77777777" w:rsidR="00643F75" w:rsidRDefault="00643F75" w:rsidP="00643F75">
      <w:pPr>
        <w:rPr>
          <w:lang w:val="id-ID"/>
        </w:rPr>
      </w:pPr>
    </w:p>
    <w:p w14:paraId="2A24F56B" w14:textId="77777777" w:rsidR="00E414D2" w:rsidRPr="00765910" w:rsidRDefault="00B102E9" w:rsidP="00765910">
      <w:pPr>
        <w:pStyle w:val="ListParagraph"/>
        <w:numPr>
          <w:ilvl w:val="0"/>
          <w:numId w:val="14"/>
        </w:numPr>
        <w:spacing w:line="276" w:lineRule="auto"/>
        <w:ind w:left="360"/>
        <w:jc w:val="both"/>
        <w:rPr>
          <w:b/>
        </w:rPr>
      </w:pPr>
      <w:r>
        <w:t xml:space="preserve">Display all </w:t>
      </w:r>
      <w:r w:rsidR="00765910">
        <w:t xml:space="preserve">female staff’s data from </w:t>
      </w:r>
      <w:proofErr w:type="spellStart"/>
      <w:r w:rsidR="00765910">
        <w:t>MsStaff</w:t>
      </w:r>
      <w:proofErr w:type="spellEnd"/>
      <w:r w:rsidR="00765910">
        <w:t>.</w:t>
      </w:r>
    </w:p>
    <w:p w14:paraId="2A24F56C" w14:textId="77777777" w:rsidR="00765910" w:rsidRDefault="00765910" w:rsidP="00765910">
      <w:pPr>
        <w:pStyle w:val="ListParagraph"/>
        <w:spacing w:line="276" w:lineRule="auto"/>
        <w:ind w:left="360"/>
        <w:jc w:val="both"/>
      </w:pPr>
      <w:r>
        <w:lastRenderedPageBreak/>
        <w:t>(</w:t>
      </w:r>
      <w:r w:rsidRPr="00765910">
        <w:rPr>
          <w:b/>
        </w:rPr>
        <w:t>select</w:t>
      </w:r>
      <w:r>
        <w:t>)</w:t>
      </w:r>
    </w:p>
    <w:p w14:paraId="2A24F56D" w14:textId="77777777" w:rsidR="00496918" w:rsidRDefault="00496918" w:rsidP="00765910">
      <w:pPr>
        <w:pStyle w:val="ListParagraph"/>
        <w:spacing w:line="276" w:lineRule="auto"/>
        <w:ind w:left="360"/>
        <w:jc w:val="both"/>
      </w:pPr>
    </w:p>
    <w:p w14:paraId="2A24F56E" w14:textId="77777777" w:rsidR="00496918" w:rsidRDefault="00496918" w:rsidP="00765910">
      <w:pPr>
        <w:pStyle w:val="ListParagraph"/>
        <w:spacing w:line="276" w:lineRule="auto"/>
        <w:ind w:left="360"/>
        <w:jc w:val="both"/>
      </w:pPr>
      <w:r w:rsidRPr="00496918">
        <w:rPr>
          <w:noProof/>
          <w:lang w:val="id-ID" w:eastAsia="id-ID"/>
        </w:rPr>
        <w:drawing>
          <wp:inline distT="0" distB="0" distL="0" distR="0" wp14:anchorId="2A24F5A5" wp14:editId="2A24F5A6">
            <wp:extent cx="6103620" cy="748030"/>
            <wp:effectExtent l="0" t="0" r="0" b="0"/>
            <wp:docPr id="2" name="Picture 2" descr="C:\Users\AdityaMili\Desktop\BANK SOAL\Bank Case Making\04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4\new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6F" w14:textId="77777777" w:rsidR="00FE719C" w:rsidRDefault="00FE719C" w:rsidP="00765910">
      <w:pPr>
        <w:pStyle w:val="ListParagraph"/>
        <w:spacing w:line="276" w:lineRule="auto"/>
        <w:ind w:left="360"/>
        <w:jc w:val="both"/>
      </w:pPr>
    </w:p>
    <w:p w14:paraId="2A24F570" w14:textId="77777777" w:rsidR="00083DBA" w:rsidRDefault="00EF0533" w:rsidP="00C87739">
      <w:pPr>
        <w:pStyle w:val="ListParagraph"/>
        <w:numPr>
          <w:ilvl w:val="0"/>
          <w:numId w:val="14"/>
        </w:numPr>
        <w:spacing w:line="276" w:lineRule="auto"/>
        <w:ind w:left="360"/>
        <w:jc w:val="both"/>
      </w:pPr>
      <w:r w:rsidRPr="00204ABD">
        <w:t xml:space="preserve">Display </w:t>
      </w:r>
      <w:proofErr w:type="spellStart"/>
      <w:r w:rsidR="00FC2CCD" w:rsidRPr="00FC2CCD">
        <w:t>StaffName</w:t>
      </w:r>
      <w:proofErr w:type="spellEnd"/>
      <w:r w:rsidR="00FC2CCD" w:rsidRPr="00FC2CCD">
        <w:t xml:space="preserve">, </w:t>
      </w:r>
      <w:r w:rsidR="00496918">
        <w:rPr>
          <w:lang w:val="id-ID"/>
        </w:rPr>
        <w:t xml:space="preserve">and </w:t>
      </w:r>
      <w:proofErr w:type="spellStart"/>
      <w:r w:rsidR="00FC2CCD" w:rsidRPr="00FC2CCD">
        <w:t>StaffSalary</w:t>
      </w:r>
      <w:proofErr w:type="spellEnd"/>
      <w:r w:rsidR="00FC2CCD">
        <w:t xml:space="preserve">(obtained </w:t>
      </w:r>
      <w:r w:rsidR="00145BA4">
        <w:t xml:space="preserve">by adding ‘Rp.’ In front of </w:t>
      </w:r>
      <w:proofErr w:type="spellStart"/>
      <w:r w:rsidR="003143F7" w:rsidRPr="003143F7">
        <w:t>StaffSalary</w:t>
      </w:r>
      <w:proofErr w:type="spellEnd"/>
      <w:r w:rsidR="00FC2CCD">
        <w:t>)</w:t>
      </w:r>
      <w:r w:rsidR="000C50D9">
        <w:t xml:space="preserve"> for every staff whose name contains ‘m’ character and</w:t>
      </w:r>
      <w:r w:rsidR="007674F5">
        <w:t xml:space="preserve"> </w:t>
      </w:r>
      <w:r w:rsidR="00CC26E8">
        <w:t>ha</w:t>
      </w:r>
      <w:r w:rsidR="007D7EEC">
        <w:t>s</w:t>
      </w:r>
      <w:r w:rsidR="000C50D9">
        <w:t xml:space="preserve"> salary more than</w:t>
      </w:r>
      <w:r w:rsidR="006757B1">
        <w:t xml:space="preserve"> or equal to</w:t>
      </w:r>
      <w:r w:rsidR="000C50D9">
        <w:t xml:space="preserve"> </w:t>
      </w:r>
      <w:r w:rsidR="000C50D9" w:rsidRPr="000C50D9">
        <w:t>10000000</w:t>
      </w:r>
      <w:r w:rsidR="00A468B4">
        <w:t>.</w:t>
      </w:r>
    </w:p>
    <w:p w14:paraId="2A24F571" w14:textId="77777777" w:rsidR="00C87739" w:rsidRDefault="00C87739" w:rsidP="00C87739">
      <w:pPr>
        <w:pStyle w:val="ListParagraph"/>
        <w:spacing w:line="276" w:lineRule="auto"/>
        <w:ind w:left="360"/>
        <w:jc w:val="both"/>
      </w:pPr>
      <w:r>
        <w:t>(</w:t>
      </w:r>
      <w:r w:rsidRPr="00C87739">
        <w:rPr>
          <w:b/>
        </w:rPr>
        <w:t>cast</w:t>
      </w:r>
      <w:r>
        <w:t>,</w:t>
      </w:r>
      <w:r w:rsidR="00964514">
        <w:t xml:space="preserve"> </w:t>
      </w:r>
      <w:r w:rsidRPr="00C87739">
        <w:rPr>
          <w:b/>
        </w:rPr>
        <w:t>like</w:t>
      </w:r>
      <w:r>
        <w:t>)</w:t>
      </w:r>
    </w:p>
    <w:p w14:paraId="2A24F572" w14:textId="77777777" w:rsidR="00496918" w:rsidRDefault="00496918" w:rsidP="00C87739">
      <w:pPr>
        <w:pStyle w:val="ListParagraph"/>
        <w:spacing w:line="276" w:lineRule="auto"/>
        <w:ind w:left="360"/>
        <w:jc w:val="both"/>
      </w:pPr>
    </w:p>
    <w:p w14:paraId="2A24F573" w14:textId="77777777" w:rsidR="00496918" w:rsidRDefault="00496918" w:rsidP="00C87739">
      <w:pPr>
        <w:pStyle w:val="ListParagraph"/>
        <w:spacing w:line="276" w:lineRule="auto"/>
        <w:ind w:left="360"/>
        <w:jc w:val="both"/>
      </w:pPr>
      <w:r w:rsidRPr="00496918">
        <w:rPr>
          <w:noProof/>
          <w:lang w:val="id-ID" w:eastAsia="id-ID"/>
        </w:rPr>
        <w:drawing>
          <wp:inline distT="0" distB="0" distL="0" distR="0" wp14:anchorId="2A24F5A7" wp14:editId="2A24F5A8">
            <wp:extent cx="2066290" cy="344170"/>
            <wp:effectExtent l="0" t="0" r="0" b="0"/>
            <wp:docPr id="3" name="Picture 3" descr="C:\Users\AdityaMili\Desktop\BANK SOAL\Bank Case Making\04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4\new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74" w14:textId="77777777" w:rsidR="00816976" w:rsidRDefault="00816976" w:rsidP="00C87739">
      <w:pPr>
        <w:pStyle w:val="ListParagraph"/>
        <w:spacing w:line="276" w:lineRule="auto"/>
        <w:ind w:left="360"/>
        <w:jc w:val="both"/>
      </w:pPr>
    </w:p>
    <w:p w14:paraId="2A24F575" w14:textId="77777777" w:rsidR="00816976" w:rsidRPr="00204ABD" w:rsidRDefault="00645E44" w:rsidP="00F22BEE">
      <w:pPr>
        <w:pStyle w:val="ListParagraph"/>
        <w:numPr>
          <w:ilvl w:val="0"/>
          <w:numId w:val="14"/>
        </w:numPr>
        <w:spacing w:line="276" w:lineRule="auto"/>
        <w:ind w:left="360"/>
        <w:jc w:val="both"/>
      </w:pPr>
      <w:r>
        <w:t xml:space="preserve">Display </w:t>
      </w:r>
      <w:proofErr w:type="spellStart"/>
      <w:r w:rsidRPr="00645E44">
        <w:t>TreatmentName</w:t>
      </w:r>
      <w:proofErr w:type="spellEnd"/>
      <w:r w:rsidRPr="00645E44">
        <w:t xml:space="preserve">, </w:t>
      </w:r>
      <w:r>
        <w:t xml:space="preserve">and </w:t>
      </w:r>
      <w:r w:rsidRPr="00645E44">
        <w:t>Price</w:t>
      </w:r>
      <w:r>
        <w:t xml:space="preserve"> for every treatment which </w:t>
      </w:r>
      <w:r w:rsidR="0028368C">
        <w:t xml:space="preserve">type </w:t>
      </w:r>
      <w:r>
        <w:t>is 'message / spa' or</w:t>
      </w:r>
      <w:r w:rsidRPr="00645E44">
        <w:t xml:space="preserve"> 'beauty care'</w:t>
      </w:r>
      <w:r>
        <w:t>.</w:t>
      </w:r>
    </w:p>
    <w:p w14:paraId="2A24F576" w14:textId="77777777" w:rsidR="00765910" w:rsidRDefault="002B2620" w:rsidP="00D55BE9">
      <w:pPr>
        <w:ind w:firstLine="360"/>
      </w:pPr>
      <w:r>
        <w:t>(</w:t>
      </w:r>
      <w:r w:rsidR="005E29CF" w:rsidRPr="005E29CF">
        <w:rPr>
          <w:b/>
        </w:rPr>
        <w:t>in</w:t>
      </w:r>
      <w:r>
        <w:t>)</w:t>
      </w:r>
    </w:p>
    <w:p w14:paraId="2A24F577" w14:textId="77777777" w:rsidR="00FB7758" w:rsidRDefault="00FB7758" w:rsidP="00D55BE9">
      <w:pPr>
        <w:ind w:firstLine="360"/>
      </w:pPr>
    </w:p>
    <w:p w14:paraId="2A24F578" w14:textId="77777777" w:rsidR="00FB7758" w:rsidRDefault="00FB7758" w:rsidP="00D55BE9">
      <w:pPr>
        <w:ind w:firstLine="360"/>
      </w:pPr>
      <w:r w:rsidRPr="00FB7758">
        <w:rPr>
          <w:noProof/>
          <w:lang w:val="id-ID" w:eastAsia="id-ID"/>
        </w:rPr>
        <w:drawing>
          <wp:inline distT="0" distB="0" distL="0" distR="0" wp14:anchorId="2A24F5A9" wp14:editId="2A24F5AA">
            <wp:extent cx="2291715" cy="1840865"/>
            <wp:effectExtent l="0" t="0" r="0" b="0"/>
            <wp:docPr id="5" name="Picture 5" descr="C:\Users\AdityaMili\Desktop\BANK SOAL\Bank Case Making\04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4\new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79" w14:textId="77777777" w:rsidR="005425ED" w:rsidRDefault="005425ED" w:rsidP="00D55BE9">
      <w:pPr>
        <w:ind w:firstLine="360"/>
      </w:pPr>
    </w:p>
    <w:p w14:paraId="2A24F57A" w14:textId="77777777" w:rsidR="005425ED" w:rsidRDefault="0010709B" w:rsidP="005425ED">
      <w:pPr>
        <w:pStyle w:val="ListParagraph"/>
        <w:numPr>
          <w:ilvl w:val="0"/>
          <w:numId w:val="14"/>
        </w:numPr>
        <w:ind w:left="360"/>
      </w:pPr>
      <w:r>
        <w:t xml:space="preserve">Display </w:t>
      </w:r>
      <w:proofErr w:type="spellStart"/>
      <w:r w:rsidRPr="0010709B">
        <w:t>StaffName</w:t>
      </w:r>
      <w:proofErr w:type="spellEnd"/>
      <w:r w:rsidRPr="0010709B">
        <w:t xml:space="preserve">, </w:t>
      </w:r>
      <w:proofErr w:type="spellStart"/>
      <w:r w:rsidRPr="0010709B">
        <w:t>StaffPosition</w:t>
      </w:r>
      <w:proofErr w:type="spellEnd"/>
      <w:r w:rsidRPr="0010709B">
        <w:t xml:space="preserve">, </w:t>
      </w:r>
      <w:r w:rsidR="00023306">
        <w:rPr>
          <w:lang w:val="id-ID"/>
        </w:rPr>
        <w:t xml:space="preserve">and </w:t>
      </w:r>
      <w:proofErr w:type="spellStart"/>
      <w:r w:rsidRPr="0010709B"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Mon </w:t>
      </w:r>
      <w:proofErr w:type="spellStart"/>
      <w:r>
        <w:t>dd,yyyy</w:t>
      </w:r>
      <w:proofErr w:type="spellEnd"/>
      <w:r>
        <w:t xml:space="preserve"> format)</w:t>
      </w:r>
      <w:r w:rsidR="00194B14">
        <w:t xml:space="preserve"> for every staff who has salary between </w:t>
      </w:r>
      <w:r w:rsidR="00194B14" w:rsidRPr="00194B14">
        <w:t>7000000 and 10000000</w:t>
      </w:r>
      <w:r w:rsidR="00194B14">
        <w:t>.</w:t>
      </w:r>
    </w:p>
    <w:p w14:paraId="2A24F57B" w14:textId="77777777" w:rsidR="00822F4A" w:rsidRDefault="00822F4A" w:rsidP="00822F4A">
      <w:pPr>
        <w:ind w:left="360"/>
      </w:pPr>
      <w:r>
        <w:t>(</w:t>
      </w:r>
      <w:r w:rsidRPr="00822F4A">
        <w:rPr>
          <w:b/>
        </w:rPr>
        <w:t>convert</w:t>
      </w:r>
      <w:r>
        <w:t>,</w:t>
      </w:r>
      <w:r w:rsidR="00964514">
        <w:t xml:space="preserve"> </w:t>
      </w:r>
      <w:r w:rsidRPr="00822F4A">
        <w:rPr>
          <w:b/>
        </w:rPr>
        <w:t>between</w:t>
      </w:r>
      <w:r>
        <w:t>)</w:t>
      </w:r>
    </w:p>
    <w:p w14:paraId="2A24F57C" w14:textId="77777777" w:rsidR="002C3F29" w:rsidRDefault="002C3F29" w:rsidP="00822F4A">
      <w:pPr>
        <w:ind w:left="360"/>
      </w:pPr>
    </w:p>
    <w:p w14:paraId="2A24F57D" w14:textId="77777777" w:rsidR="002C3F29" w:rsidRDefault="002C3F29" w:rsidP="00822F4A">
      <w:pPr>
        <w:ind w:left="360"/>
      </w:pPr>
      <w:r w:rsidRPr="002C3F29">
        <w:rPr>
          <w:noProof/>
          <w:lang w:val="id-ID" w:eastAsia="id-ID"/>
        </w:rPr>
        <w:drawing>
          <wp:inline distT="0" distB="0" distL="0" distR="0" wp14:anchorId="2A24F5AB" wp14:editId="2A24F5AC">
            <wp:extent cx="2814320" cy="1104265"/>
            <wp:effectExtent l="0" t="0" r="0" b="0"/>
            <wp:docPr id="6" name="Picture 6" descr="C:\Users\AdityaMili\Desktop\BANK SOAL\Bank Case Making\04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4\new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B70">
        <w:t xml:space="preserve"> </w:t>
      </w:r>
    </w:p>
    <w:p w14:paraId="2A24F57E" w14:textId="77777777" w:rsidR="00C121D3" w:rsidRDefault="00C121D3" w:rsidP="00822F4A">
      <w:pPr>
        <w:ind w:left="360"/>
      </w:pPr>
    </w:p>
    <w:p w14:paraId="2A24F57F" w14:textId="77777777" w:rsidR="00C121D3" w:rsidRDefault="003A56A9" w:rsidP="00126D40">
      <w:pPr>
        <w:pStyle w:val="ListParagraph"/>
        <w:numPr>
          <w:ilvl w:val="0"/>
          <w:numId w:val="14"/>
        </w:numPr>
        <w:ind w:left="360"/>
      </w:pPr>
      <w:r>
        <w:t xml:space="preserve">Display </w:t>
      </w:r>
      <w:r w:rsidRPr="003A56A9">
        <w:t>Name</w:t>
      </w:r>
      <w:r>
        <w:t xml:space="preserve"> (obtained </w:t>
      </w:r>
      <w:r w:rsidR="00024CCE">
        <w:t xml:space="preserve">by taking the first character of customer’s </w:t>
      </w:r>
      <w:r>
        <w:t>name</w:t>
      </w:r>
      <w:r w:rsidR="00024CCE">
        <w:t xml:space="preserve"> until character before space</w:t>
      </w:r>
      <w:r>
        <w:t>),</w:t>
      </w:r>
      <w:r w:rsidRPr="003A56A9">
        <w:t xml:space="preserve"> Gender</w:t>
      </w:r>
      <w:r>
        <w:t xml:space="preserve"> (obtained from first character of customer’s gender)</w:t>
      </w:r>
      <w:r w:rsidR="0007770E">
        <w:t>,</w:t>
      </w:r>
      <w:r w:rsidR="00933273">
        <w:rPr>
          <w:lang w:val="id-ID"/>
        </w:rPr>
        <w:t xml:space="preserve"> and </w:t>
      </w:r>
      <w:proofErr w:type="spellStart"/>
      <w:r w:rsidR="0007770E">
        <w:t>PaymentType</w:t>
      </w:r>
      <w:proofErr w:type="spellEnd"/>
      <w:r w:rsidR="00B70026">
        <w:t xml:space="preserve"> for every </w:t>
      </w:r>
      <w:r w:rsidR="0092470D">
        <w:t>transaction that is paid by ‘Debit’.</w:t>
      </w:r>
    </w:p>
    <w:p w14:paraId="2A24F580" w14:textId="77777777" w:rsidR="00656FA0" w:rsidRDefault="00656FA0" w:rsidP="00656FA0">
      <w:pPr>
        <w:pStyle w:val="ListParagraph"/>
        <w:ind w:left="360"/>
      </w:pPr>
      <w:r>
        <w:t>(</w:t>
      </w:r>
      <w:r w:rsidRPr="00FE4784">
        <w:rPr>
          <w:b/>
        </w:rPr>
        <w:t>substring</w:t>
      </w:r>
      <w:r>
        <w:t>,</w:t>
      </w:r>
      <w:r w:rsidR="00964514">
        <w:t xml:space="preserve"> </w:t>
      </w:r>
      <w:proofErr w:type="spellStart"/>
      <w:r w:rsidRPr="00FE4784">
        <w:rPr>
          <w:b/>
        </w:rPr>
        <w:t>charindex</w:t>
      </w:r>
      <w:proofErr w:type="spellEnd"/>
      <w:r>
        <w:t>,</w:t>
      </w:r>
      <w:r w:rsidR="00964514">
        <w:t xml:space="preserve"> </w:t>
      </w:r>
      <w:r w:rsidRPr="00FE4784">
        <w:rPr>
          <w:b/>
        </w:rPr>
        <w:t>left</w:t>
      </w:r>
      <w:r>
        <w:t>)</w:t>
      </w:r>
    </w:p>
    <w:p w14:paraId="2A24F581" w14:textId="77777777" w:rsidR="00716B9B" w:rsidRDefault="00716B9B" w:rsidP="00656FA0">
      <w:pPr>
        <w:pStyle w:val="ListParagraph"/>
        <w:ind w:left="360"/>
      </w:pPr>
    </w:p>
    <w:p w14:paraId="2A24F582" w14:textId="77777777" w:rsidR="00716B9B" w:rsidRDefault="00716B9B" w:rsidP="00656FA0">
      <w:pPr>
        <w:pStyle w:val="ListParagraph"/>
        <w:ind w:left="360"/>
      </w:pPr>
      <w:r w:rsidRPr="00716B9B">
        <w:rPr>
          <w:noProof/>
          <w:lang w:val="id-ID" w:eastAsia="id-ID"/>
        </w:rPr>
        <w:lastRenderedPageBreak/>
        <w:drawing>
          <wp:inline distT="0" distB="0" distL="0" distR="0" wp14:anchorId="2A24F5AD" wp14:editId="2A24F5AE">
            <wp:extent cx="2101850" cy="795655"/>
            <wp:effectExtent l="0" t="0" r="0" b="0"/>
            <wp:docPr id="7" name="Picture 7" descr="C:\Users\AdityaMili\Desktop\BANK SOAL\Bank Case Making\04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4\new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83" w14:textId="77777777" w:rsidR="00010D97" w:rsidRDefault="00010D97" w:rsidP="00656FA0">
      <w:pPr>
        <w:pStyle w:val="ListParagraph"/>
        <w:ind w:left="360"/>
      </w:pPr>
    </w:p>
    <w:p w14:paraId="2A24F584" w14:textId="77777777" w:rsidR="00010D97" w:rsidRDefault="00CA746A" w:rsidP="002700B8">
      <w:pPr>
        <w:pStyle w:val="ListParagraph"/>
        <w:numPr>
          <w:ilvl w:val="0"/>
          <w:numId w:val="14"/>
        </w:numPr>
        <w:ind w:left="360"/>
      </w:pPr>
      <w:r>
        <w:t xml:space="preserve">Display </w:t>
      </w:r>
      <w:r w:rsidRPr="00CA746A">
        <w:t>Initial</w:t>
      </w:r>
      <w:r w:rsidR="00E451C9">
        <w:t xml:space="preserve"> </w:t>
      </w:r>
      <w:r>
        <w:t xml:space="preserve">(obtained from </w:t>
      </w:r>
      <w:r w:rsidR="00216EF1">
        <w:t>first character of customer’s name and followed by first character of customer’s last name in uppercase</w:t>
      </w:r>
      <w:r w:rsidR="00C73AA4">
        <w:t xml:space="preserve"> format</w:t>
      </w:r>
      <w:r>
        <w:t>)</w:t>
      </w:r>
      <w:r w:rsidR="00951798">
        <w:t>,</w:t>
      </w:r>
      <w:r w:rsidR="00835706">
        <w:t xml:space="preserve"> and Day (obtained from </w:t>
      </w:r>
      <w:r w:rsidR="006E7161">
        <w:t xml:space="preserve">the day when transaction happened </w:t>
      </w:r>
      <w:r w:rsidR="00835706">
        <w:t>)</w:t>
      </w:r>
      <w:r w:rsidR="00964514">
        <w:t xml:space="preserve"> for every transaction which</w:t>
      </w:r>
      <w:r w:rsidR="00A909BA">
        <w:t xml:space="preserve"> </w:t>
      </w:r>
      <w:r w:rsidR="00BD4B6E">
        <w:t>the d</w:t>
      </w:r>
      <w:r w:rsidR="00610C81">
        <w:t xml:space="preserve">ay difference with </w:t>
      </w:r>
      <w:r w:rsidR="00A909BA">
        <w:t>24</w:t>
      </w:r>
      <w:r w:rsidR="00A909BA" w:rsidRPr="00A909BA">
        <w:rPr>
          <w:vertAlign w:val="superscript"/>
        </w:rPr>
        <w:t>th</w:t>
      </w:r>
      <w:r w:rsidR="00A909BA">
        <w:t xml:space="preserve"> December 2012</w:t>
      </w:r>
      <w:r w:rsidR="00610C81">
        <w:t xml:space="preserve"> is less than 3 days</w:t>
      </w:r>
      <w:r w:rsidR="00A909BA">
        <w:t xml:space="preserve">. </w:t>
      </w:r>
    </w:p>
    <w:p w14:paraId="2A24F585" w14:textId="77777777" w:rsidR="00964514" w:rsidRDefault="00964514" w:rsidP="00964514">
      <w:pPr>
        <w:pStyle w:val="ListParagraph"/>
        <w:ind w:left="360"/>
      </w:pPr>
      <w:r>
        <w:t>(</w:t>
      </w:r>
      <w:r w:rsidRPr="00964514">
        <w:rPr>
          <w:b/>
        </w:rPr>
        <w:t>upper</w:t>
      </w:r>
      <w:r>
        <w:t xml:space="preserve">, </w:t>
      </w:r>
      <w:r w:rsidRPr="00964514">
        <w:rPr>
          <w:b/>
        </w:rPr>
        <w:t>left</w:t>
      </w:r>
      <w:r>
        <w:t xml:space="preserve">, </w:t>
      </w:r>
      <w:r w:rsidRPr="00964514">
        <w:rPr>
          <w:b/>
        </w:rPr>
        <w:t>substring</w:t>
      </w:r>
      <w:r>
        <w:t xml:space="preserve">, </w:t>
      </w:r>
      <w:proofErr w:type="spellStart"/>
      <w:r w:rsidRPr="00964514">
        <w:rPr>
          <w:b/>
        </w:rPr>
        <w:t>charindex</w:t>
      </w:r>
      <w:proofErr w:type="spellEnd"/>
      <w:r>
        <w:t xml:space="preserve">, </w:t>
      </w:r>
      <w:proofErr w:type="spellStart"/>
      <w:r w:rsidRPr="00964514">
        <w:rPr>
          <w:b/>
        </w:rPr>
        <w:t>datename</w:t>
      </w:r>
      <w:proofErr w:type="spellEnd"/>
      <w:r>
        <w:t xml:space="preserve">, </w:t>
      </w:r>
      <w:r w:rsidRPr="00964514">
        <w:rPr>
          <w:b/>
        </w:rPr>
        <w:t>weekday</w:t>
      </w:r>
      <w:r>
        <w:t xml:space="preserve">, </w:t>
      </w:r>
      <w:proofErr w:type="spellStart"/>
      <w:r w:rsidRPr="00964514">
        <w:rPr>
          <w:b/>
        </w:rPr>
        <w:t>datediff</w:t>
      </w:r>
      <w:proofErr w:type="spellEnd"/>
      <w:r>
        <w:t xml:space="preserve">, </w:t>
      </w:r>
      <w:r w:rsidRPr="00964514">
        <w:rPr>
          <w:b/>
        </w:rPr>
        <w:t>day</w:t>
      </w:r>
      <w:r>
        <w:t>)</w:t>
      </w:r>
    </w:p>
    <w:p w14:paraId="2A24F586" w14:textId="77777777" w:rsidR="004445E8" w:rsidRDefault="004445E8" w:rsidP="00964514">
      <w:pPr>
        <w:pStyle w:val="ListParagraph"/>
        <w:ind w:left="360"/>
      </w:pPr>
    </w:p>
    <w:p w14:paraId="2A24F587" w14:textId="77777777" w:rsidR="004445E8" w:rsidRDefault="004445E8" w:rsidP="00964514">
      <w:pPr>
        <w:pStyle w:val="ListParagraph"/>
        <w:ind w:left="360"/>
      </w:pPr>
      <w:r w:rsidRPr="004445E8">
        <w:rPr>
          <w:noProof/>
          <w:lang w:val="id-ID" w:eastAsia="id-ID"/>
        </w:rPr>
        <w:drawing>
          <wp:inline distT="0" distB="0" distL="0" distR="0" wp14:anchorId="2A24F5AF" wp14:editId="2A24F5B0">
            <wp:extent cx="1389380" cy="735965"/>
            <wp:effectExtent l="0" t="0" r="0" b="0"/>
            <wp:docPr id="8" name="Picture 8" descr="C:\Users\AdityaMili\Desktop\BANK SOAL\Bank Case Making\04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4\new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88" w14:textId="77777777" w:rsidR="00445C33" w:rsidRDefault="00445C33" w:rsidP="00964514">
      <w:pPr>
        <w:pStyle w:val="ListParagraph"/>
        <w:ind w:left="360"/>
      </w:pPr>
    </w:p>
    <w:p w14:paraId="2A24F589" w14:textId="77777777" w:rsidR="00445C33" w:rsidRDefault="002F59B5" w:rsidP="00F05EE9">
      <w:pPr>
        <w:pStyle w:val="ListParagraph"/>
        <w:numPr>
          <w:ilvl w:val="0"/>
          <w:numId w:val="14"/>
        </w:numPr>
        <w:ind w:left="360"/>
      </w:pPr>
      <w:r>
        <w:t xml:space="preserve">Display </w:t>
      </w:r>
      <w:proofErr w:type="spellStart"/>
      <w:r w:rsidR="0080541B" w:rsidRPr="0080541B">
        <w:t>TransactionDate</w:t>
      </w:r>
      <w:proofErr w:type="spellEnd"/>
      <w:r w:rsidR="0080541B" w:rsidRPr="0080541B">
        <w:t xml:space="preserve">, </w:t>
      </w:r>
      <w:r w:rsidR="00880175">
        <w:t xml:space="preserve">and </w:t>
      </w:r>
      <w:proofErr w:type="spellStart"/>
      <w:r w:rsidR="0080541B" w:rsidRPr="0080541B">
        <w:t>CustomerName</w:t>
      </w:r>
      <w:proofErr w:type="spellEnd"/>
      <w:r w:rsidR="00C56013">
        <w:t xml:space="preserve"> (obtained </w:t>
      </w:r>
      <w:r w:rsidR="00967072">
        <w:t xml:space="preserve">by taking the character after space until the last character in </w:t>
      </w:r>
      <w:proofErr w:type="spellStart"/>
      <w:r w:rsidR="00967072">
        <w:t>CustomerName</w:t>
      </w:r>
      <w:proofErr w:type="spellEnd"/>
      <w:r w:rsidR="00C56013">
        <w:t>)</w:t>
      </w:r>
      <w:r w:rsidR="004316AD">
        <w:t xml:space="preserve"> for every customer whose name contains </w:t>
      </w:r>
      <w:r w:rsidR="00310295">
        <w:t>space</w:t>
      </w:r>
      <w:r w:rsidR="004316AD">
        <w:t xml:space="preserve"> and d</w:t>
      </w:r>
      <w:r w:rsidR="00DE729E">
        <w:t>id the</w:t>
      </w:r>
      <w:r w:rsidR="004316AD">
        <w:t xml:space="preserve"> transaction </w:t>
      </w:r>
      <w:r w:rsidR="00DE6E18">
        <w:t>o</w:t>
      </w:r>
      <w:r w:rsidR="004316AD">
        <w:t xml:space="preserve">n Saturday. </w:t>
      </w:r>
    </w:p>
    <w:p w14:paraId="2A24F58A" w14:textId="77777777" w:rsidR="00BE6CC5" w:rsidRDefault="00BE6CC5" w:rsidP="00BE6CC5">
      <w:pPr>
        <w:pStyle w:val="ListParagraph"/>
        <w:ind w:left="360"/>
      </w:pPr>
      <w:r>
        <w:t>(</w:t>
      </w:r>
      <w:r w:rsidR="00186D98" w:rsidRPr="00186D98">
        <w:rPr>
          <w:b/>
        </w:rPr>
        <w:t>right</w:t>
      </w:r>
      <w:r w:rsidR="00186D98">
        <w:t xml:space="preserve">, </w:t>
      </w:r>
      <w:proofErr w:type="spellStart"/>
      <w:r w:rsidR="00186D98" w:rsidRPr="00186D98">
        <w:rPr>
          <w:b/>
        </w:rPr>
        <w:t>charindex</w:t>
      </w:r>
      <w:proofErr w:type="spellEnd"/>
      <w:r w:rsidR="00186D98">
        <w:t xml:space="preserve">, </w:t>
      </w:r>
      <w:r w:rsidR="00186D98" w:rsidRPr="00186D98">
        <w:rPr>
          <w:b/>
        </w:rPr>
        <w:t>reverse</w:t>
      </w:r>
      <w:r w:rsidR="00186D98">
        <w:t xml:space="preserve">, </w:t>
      </w:r>
      <w:r w:rsidR="00186D98" w:rsidRPr="00186D98">
        <w:rPr>
          <w:b/>
        </w:rPr>
        <w:t>like</w:t>
      </w:r>
      <w:r w:rsidR="00186D98">
        <w:t xml:space="preserve">, </w:t>
      </w:r>
      <w:proofErr w:type="spellStart"/>
      <w:r w:rsidR="00186D98" w:rsidRPr="00186D98">
        <w:rPr>
          <w:b/>
        </w:rPr>
        <w:t>datename</w:t>
      </w:r>
      <w:proofErr w:type="spellEnd"/>
      <w:r w:rsidR="00186D98">
        <w:t xml:space="preserve">, </w:t>
      </w:r>
      <w:r w:rsidR="00186D98" w:rsidRPr="00186D98">
        <w:rPr>
          <w:b/>
        </w:rPr>
        <w:t>weekday</w:t>
      </w:r>
      <w:r>
        <w:t>)</w:t>
      </w:r>
    </w:p>
    <w:p w14:paraId="2A24F58B" w14:textId="77777777" w:rsidR="00F76BDB" w:rsidRDefault="00F76BDB" w:rsidP="00BE6CC5">
      <w:pPr>
        <w:pStyle w:val="ListParagraph"/>
        <w:ind w:left="360"/>
      </w:pPr>
    </w:p>
    <w:p w14:paraId="2A24F58C" w14:textId="77777777" w:rsidR="00F76BDB" w:rsidRDefault="00F76BDB" w:rsidP="00BE6CC5">
      <w:pPr>
        <w:pStyle w:val="ListParagraph"/>
        <w:ind w:left="360"/>
      </w:pPr>
      <w:r w:rsidRPr="00F76BDB">
        <w:rPr>
          <w:noProof/>
          <w:lang w:val="id-ID" w:eastAsia="id-ID"/>
        </w:rPr>
        <w:drawing>
          <wp:inline distT="0" distB="0" distL="0" distR="0" wp14:anchorId="2A24F5B1" wp14:editId="2A24F5B2">
            <wp:extent cx="2089785" cy="783590"/>
            <wp:effectExtent l="0" t="0" r="0" b="0"/>
            <wp:docPr id="10" name="Picture 10" descr="C:\Users\AdityaMili\Desktop\BANK SOAL\Bank Case Making\04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4\new\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8D" w14:textId="77777777" w:rsidR="007566F0" w:rsidRDefault="007566F0" w:rsidP="00BE6CC5">
      <w:pPr>
        <w:pStyle w:val="ListParagraph"/>
        <w:ind w:left="360"/>
      </w:pPr>
    </w:p>
    <w:p w14:paraId="2A24F58E" w14:textId="77777777" w:rsidR="007566F0" w:rsidRDefault="00025FC2" w:rsidP="00A701AA">
      <w:pPr>
        <w:pStyle w:val="ListParagraph"/>
        <w:numPr>
          <w:ilvl w:val="0"/>
          <w:numId w:val="14"/>
        </w:numPr>
        <w:ind w:left="450"/>
      </w:pPr>
      <w:r>
        <w:t xml:space="preserve">Display </w:t>
      </w:r>
      <w:proofErr w:type="spellStart"/>
      <w:r w:rsidR="00E01615" w:rsidRPr="00E01615">
        <w:t>StaffName</w:t>
      </w:r>
      <w:proofErr w:type="spellEnd"/>
      <w:r w:rsidR="00E01615" w:rsidRPr="00E01615">
        <w:t xml:space="preserve">, </w:t>
      </w:r>
      <w:proofErr w:type="spellStart"/>
      <w:r w:rsidR="00E01615" w:rsidRPr="00E01615">
        <w:t>CustomerName</w:t>
      </w:r>
      <w:proofErr w:type="spellEnd"/>
      <w:r w:rsidR="00E01615" w:rsidRPr="00E01615">
        <w:t xml:space="preserve">, </w:t>
      </w:r>
      <w:proofErr w:type="spellStart"/>
      <w:r w:rsidR="00E01615" w:rsidRPr="00E01615">
        <w:t>CustomerPhone</w:t>
      </w:r>
      <w:proofErr w:type="spellEnd"/>
      <w:r w:rsidR="00837CF0">
        <w:t xml:space="preserve"> (obtained from customer’s phone by replacing ‘0’ with ‘+62’)</w:t>
      </w:r>
      <w:r w:rsidR="00E021D9">
        <w:t xml:space="preserve">, and </w:t>
      </w:r>
      <w:proofErr w:type="spellStart"/>
      <w:r w:rsidR="00FC7A63" w:rsidRPr="00FC7A63">
        <w:t>CustomerAddress</w:t>
      </w:r>
      <w:proofErr w:type="spellEnd"/>
      <w:r w:rsidR="00D0543B">
        <w:t xml:space="preserve"> for every </w:t>
      </w:r>
      <w:r w:rsidR="00BA5A0F">
        <w:t>customer whose name contains vowel character</w:t>
      </w:r>
      <w:r w:rsidR="00031C21">
        <w:t xml:space="preserve"> and </w:t>
      </w:r>
      <w:r w:rsidR="00D42081">
        <w:t xml:space="preserve">handled by staff whose name </w:t>
      </w:r>
      <w:r w:rsidR="00803370">
        <w:t>contains</w:t>
      </w:r>
      <w:r w:rsidR="00D42081">
        <w:t xml:space="preserve"> at least 3 words. </w:t>
      </w:r>
    </w:p>
    <w:p w14:paraId="2A24F58F" w14:textId="77777777" w:rsidR="004455AB" w:rsidRDefault="004455AB" w:rsidP="004455AB">
      <w:pPr>
        <w:pStyle w:val="ListParagraph"/>
        <w:ind w:left="450"/>
      </w:pPr>
      <w:r>
        <w:t>(</w:t>
      </w:r>
      <w:r w:rsidR="00B90E48" w:rsidRPr="00D846B4">
        <w:rPr>
          <w:b/>
        </w:rPr>
        <w:t>replace</w:t>
      </w:r>
      <w:r w:rsidR="00B90E48">
        <w:t xml:space="preserve">, </w:t>
      </w:r>
      <w:r w:rsidR="00B90E48" w:rsidRPr="00D846B4">
        <w:rPr>
          <w:b/>
        </w:rPr>
        <w:t>like</w:t>
      </w:r>
      <w:r>
        <w:t>)</w:t>
      </w:r>
    </w:p>
    <w:p w14:paraId="2A24F590" w14:textId="77777777" w:rsidR="00552EE7" w:rsidRDefault="00552EE7" w:rsidP="004455AB">
      <w:pPr>
        <w:pStyle w:val="ListParagraph"/>
        <w:ind w:left="450"/>
      </w:pPr>
    </w:p>
    <w:p w14:paraId="2A24F591" w14:textId="77777777" w:rsidR="00552EE7" w:rsidRDefault="00552EE7" w:rsidP="004455AB">
      <w:pPr>
        <w:pStyle w:val="ListParagraph"/>
        <w:ind w:left="450"/>
      </w:pPr>
      <w:r w:rsidRPr="00552EE7">
        <w:rPr>
          <w:noProof/>
          <w:lang w:val="id-ID" w:eastAsia="id-ID"/>
        </w:rPr>
        <w:drawing>
          <wp:inline distT="0" distB="0" distL="0" distR="0" wp14:anchorId="2A24F5B3" wp14:editId="2A24F5B4">
            <wp:extent cx="4607560" cy="570230"/>
            <wp:effectExtent l="0" t="0" r="0" b="0"/>
            <wp:docPr id="12" name="Picture 12" descr="C:\Users\AdityaMili\Desktop\BANK SOAL\Bank Case Making\04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4\new\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92" w14:textId="77777777" w:rsidR="006C657E" w:rsidRDefault="006C657E" w:rsidP="004455AB">
      <w:pPr>
        <w:pStyle w:val="ListParagraph"/>
        <w:ind w:left="450"/>
      </w:pPr>
    </w:p>
    <w:p w14:paraId="2A24F593" w14:textId="77777777" w:rsidR="00917CC3" w:rsidRDefault="003E3839" w:rsidP="002F1D49">
      <w:pPr>
        <w:pStyle w:val="ListParagraph"/>
        <w:numPr>
          <w:ilvl w:val="0"/>
          <w:numId w:val="14"/>
        </w:numPr>
        <w:ind w:left="450"/>
      </w:pPr>
      <w:r>
        <w:t xml:space="preserve">Display </w:t>
      </w:r>
      <w:proofErr w:type="spellStart"/>
      <w:r w:rsidR="003F0B10" w:rsidRPr="003F0B10">
        <w:t>StaffName</w:t>
      </w:r>
      <w:proofErr w:type="spellEnd"/>
      <w:r w:rsidR="003F0B10" w:rsidRPr="003F0B10">
        <w:t xml:space="preserve">, </w:t>
      </w:r>
      <w:proofErr w:type="spellStart"/>
      <w:r w:rsidR="003F0B10" w:rsidRPr="003F0B10">
        <w:t>TreatmentName</w:t>
      </w:r>
      <w:proofErr w:type="spellEnd"/>
      <w:r w:rsidR="003F0B10" w:rsidRPr="003F0B10">
        <w:t>,</w:t>
      </w:r>
      <w:r w:rsidR="00DA2FF3">
        <w:t xml:space="preserve"> and </w:t>
      </w:r>
      <w:r w:rsidR="003F0B10" w:rsidRPr="003F0B10">
        <w:t>Term of Transaction</w:t>
      </w:r>
      <w:r w:rsidR="003F0B10">
        <w:t xml:space="preserve"> (obtained from the </w:t>
      </w:r>
      <w:r w:rsidR="00660F7A">
        <w:t xml:space="preserve">day  </w:t>
      </w:r>
      <w:r w:rsidR="003F0B10">
        <w:t xml:space="preserve">difference between </w:t>
      </w:r>
      <w:proofErr w:type="spellStart"/>
      <w:r w:rsidR="00660F7A">
        <w:t>transactionDate</w:t>
      </w:r>
      <w:proofErr w:type="spellEnd"/>
      <w:r w:rsidR="00660F7A">
        <w:t xml:space="preserve"> </w:t>
      </w:r>
      <w:r w:rsidR="003F0B10">
        <w:t xml:space="preserve"> and 24</w:t>
      </w:r>
      <w:r w:rsidR="003F0B10">
        <w:rPr>
          <w:vertAlign w:val="superscript"/>
        </w:rPr>
        <w:t xml:space="preserve">th </w:t>
      </w:r>
      <w:r w:rsidR="003F0B10">
        <w:t>December 2012)</w:t>
      </w:r>
      <w:r w:rsidR="00770E15">
        <w:t xml:space="preserve"> for every </w:t>
      </w:r>
      <w:r w:rsidR="00CC71E7">
        <w:t>treatment which name is more than 20 characters or contains more than one word.</w:t>
      </w:r>
    </w:p>
    <w:p w14:paraId="2A24F594" w14:textId="77777777" w:rsidR="006C657E" w:rsidRDefault="00917CC3" w:rsidP="00917CC3">
      <w:pPr>
        <w:pStyle w:val="ListParagraph"/>
        <w:ind w:left="450"/>
      </w:pPr>
      <w:r>
        <w:t>(</w:t>
      </w:r>
      <w:proofErr w:type="spellStart"/>
      <w:r w:rsidRPr="00917CC3">
        <w:rPr>
          <w:b/>
        </w:rPr>
        <w:t>datediff</w:t>
      </w:r>
      <w:proofErr w:type="spellEnd"/>
      <w:r>
        <w:t>,</w:t>
      </w:r>
      <w:r w:rsidRPr="00917CC3">
        <w:rPr>
          <w:b/>
        </w:rPr>
        <w:t xml:space="preserve"> day</w:t>
      </w:r>
      <w:r>
        <w:t xml:space="preserve">, </w:t>
      </w:r>
      <w:proofErr w:type="spellStart"/>
      <w:r w:rsidRPr="00917CC3">
        <w:rPr>
          <w:b/>
        </w:rPr>
        <w:t>len</w:t>
      </w:r>
      <w:proofErr w:type="spellEnd"/>
      <w:r>
        <w:t xml:space="preserve">, </w:t>
      </w:r>
      <w:r w:rsidRPr="00917CC3">
        <w:rPr>
          <w:b/>
        </w:rPr>
        <w:t>like</w:t>
      </w:r>
      <w:r>
        <w:t>)</w:t>
      </w:r>
      <w:r w:rsidR="00CC71E7">
        <w:t xml:space="preserve"> </w:t>
      </w:r>
    </w:p>
    <w:p w14:paraId="2A24F595" w14:textId="77777777" w:rsidR="0022011A" w:rsidRDefault="0022011A" w:rsidP="00917CC3">
      <w:pPr>
        <w:pStyle w:val="ListParagraph"/>
        <w:ind w:left="450"/>
      </w:pPr>
    </w:p>
    <w:p w14:paraId="2A24F596" w14:textId="77777777" w:rsidR="00606A6E" w:rsidRDefault="00606A6E" w:rsidP="00917CC3">
      <w:pPr>
        <w:pStyle w:val="ListParagraph"/>
        <w:ind w:left="450"/>
      </w:pPr>
      <w:r w:rsidRPr="00606A6E">
        <w:rPr>
          <w:noProof/>
          <w:lang w:val="id-ID" w:eastAsia="id-ID"/>
        </w:rPr>
        <w:lastRenderedPageBreak/>
        <w:drawing>
          <wp:inline distT="0" distB="0" distL="0" distR="0" wp14:anchorId="2A24F5B5" wp14:editId="2A24F5B6">
            <wp:extent cx="3705225" cy="1816735"/>
            <wp:effectExtent l="0" t="0" r="0" b="0"/>
            <wp:docPr id="13" name="Picture 13" descr="C:\Users\AdityaMili\Desktop\BANK SOAL\Bank Case Making\04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tyaMili\Desktop\BANK SOAL\Bank Case Making\04\new\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97" w14:textId="77777777" w:rsidR="0048133B" w:rsidRDefault="0048133B" w:rsidP="00917CC3">
      <w:pPr>
        <w:pStyle w:val="ListParagraph"/>
        <w:ind w:left="450"/>
      </w:pPr>
    </w:p>
    <w:p w14:paraId="2A24F598" w14:textId="77777777" w:rsidR="0022011A" w:rsidRDefault="00DB3DEC" w:rsidP="00B40F4A">
      <w:pPr>
        <w:pStyle w:val="ListParagraph"/>
        <w:numPr>
          <w:ilvl w:val="0"/>
          <w:numId w:val="14"/>
        </w:numPr>
        <w:ind w:left="450"/>
      </w:pPr>
      <w:r>
        <w:t xml:space="preserve">Display </w:t>
      </w:r>
      <w:proofErr w:type="spellStart"/>
      <w:r w:rsidRPr="00DB3DEC">
        <w:t>TransactionDate</w:t>
      </w:r>
      <w:proofErr w:type="spellEnd"/>
      <w:r w:rsidRPr="00DB3DEC">
        <w:t xml:space="preserve">, </w:t>
      </w:r>
      <w:proofErr w:type="spellStart"/>
      <w:r w:rsidRPr="00DB3DEC">
        <w:t>CustomerName</w:t>
      </w:r>
      <w:proofErr w:type="spellEnd"/>
      <w:r w:rsidRPr="00DB3DEC">
        <w:t xml:space="preserve">, </w:t>
      </w:r>
      <w:proofErr w:type="spellStart"/>
      <w:r w:rsidRPr="00DB3DEC">
        <w:t>TreatmentName</w:t>
      </w:r>
      <w:proofErr w:type="spellEnd"/>
      <w:r w:rsidRPr="00DB3DEC">
        <w:t>,</w:t>
      </w:r>
      <w:r w:rsidR="00B458A3">
        <w:t xml:space="preserve"> </w:t>
      </w:r>
      <w:r w:rsidR="00A96A3F">
        <w:t xml:space="preserve">Discount </w:t>
      </w:r>
      <w:r w:rsidR="00B738F2">
        <w:t>(</w:t>
      </w:r>
      <w:proofErr w:type="spellStart"/>
      <w:r w:rsidR="00B738F2">
        <w:t>obtained</w:t>
      </w:r>
      <w:r w:rsidR="00D80024">
        <w:t>by</w:t>
      </w:r>
      <w:proofErr w:type="spellEnd"/>
      <w:r w:rsidR="00D80024">
        <w:t xml:space="preserve"> changing Price data type into int and multiply it by 20%</w:t>
      </w:r>
      <w:r w:rsidR="00B458A3">
        <w:t xml:space="preserve">), and </w:t>
      </w:r>
      <w:proofErr w:type="spellStart"/>
      <w:r w:rsidR="00B458A3" w:rsidRPr="00B458A3">
        <w:t>PaymentType</w:t>
      </w:r>
      <w:proofErr w:type="spellEnd"/>
      <w:r w:rsidR="005F5859">
        <w:t xml:space="preserve"> for every </w:t>
      </w:r>
      <w:r w:rsidR="00FC4AA6">
        <w:t>transaction whic</w:t>
      </w:r>
      <w:r w:rsidR="00491439">
        <w:t>h</w:t>
      </w:r>
      <w:r w:rsidR="00FC4AA6">
        <w:t xml:space="preserve"> happened </w:t>
      </w:r>
      <w:r w:rsidR="0057373F">
        <w:t>o</w:t>
      </w:r>
      <w:r w:rsidR="00ED4E5B">
        <w:t>n 22</w:t>
      </w:r>
      <w:r w:rsidR="00ED4E5B" w:rsidRPr="009665B7">
        <w:rPr>
          <w:vertAlign w:val="superscript"/>
        </w:rPr>
        <w:t>th</w:t>
      </w:r>
      <w:r w:rsidR="00DD54EA">
        <w:rPr>
          <w:vertAlign w:val="superscript"/>
        </w:rPr>
        <w:t xml:space="preserve">  </w:t>
      </w:r>
      <w:r w:rsidR="00DD54EA" w:rsidRPr="00DD54EA">
        <w:t>day</w:t>
      </w:r>
      <w:r w:rsidR="00ED4E5B">
        <w:t>.</w:t>
      </w:r>
    </w:p>
    <w:p w14:paraId="2A24F599" w14:textId="77777777" w:rsidR="000407DB" w:rsidRDefault="000407DB" w:rsidP="000407DB">
      <w:pPr>
        <w:pStyle w:val="ListParagraph"/>
        <w:ind w:left="450"/>
      </w:pPr>
      <w:r>
        <w:t>(</w:t>
      </w:r>
      <w:r w:rsidRPr="000407DB">
        <w:rPr>
          <w:b/>
        </w:rPr>
        <w:t>cast</w:t>
      </w:r>
      <w:r>
        <w:t xml:space="preserve">, </w:t>
      </w:r>
      <w:r w:rsidRPr="000407DB">
        <w:rPr>
          <w:b/>
        </w:rPr>
        <w:t>day</w:t>
      </w:r>
      <w:r>
        <w:t>)</w:t>
      </w:r>
    </w:p>
    <w:p w14:paraId="2A24F59A" w14:textId="77777777" w:rsidR="00822F4A" w:rsidRDefault="00822F4A" w:rsidP="00822F4A">
      <w:pPr>
        <w:pStyle w:val="ListParagraph"/>
        <w:ind w:left="360"/>
      </w:pPr>
    </w:p>
    <w:p w14:paraId="2A24F59B" w14:textId="77777777" w:rsidR="00D16792" w:rsidRDefault="00D16792" w:rsidP="00822F4A">
      <w:pPr>
        <w:pStyle w:val="ListParagraph"/>
        <w:ind w:left="360"/>
      </w:pPr>
      <w:r w:rsidRPr="00D16792">
        <w:rPr>
          <w:noProof/>
          <w:lang w:val="id-ID" w:eastAsia="id-ID"/>
        </w:rPr>
        <w:drawing>
          <wp:inline distT="0" distB="0" distL="0" distR="0" wp14:anchorId="2A24F5B7" wp14:editId="2A24F5B8">
            <wp:extent cx="4548505" cy="1318260"/>
            <wp:effectExtent l="0" t="0" r="0" b="0"/>
            <wp:docPr id="14" name="Picture 14" descr="C:\Users\AdityaMili\Desktop\BANK SOAL\Bank Case Making\04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ityaMili\Desktop\BANK SOAL\Bank Case Making\04\new\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9C" w14:textId="77777777" w:rsidR="00E414D2" w:rsidRDefault="00E414D2" w:rsidP="00E414D2"/>
    <w:p w14:paraId="2A24F59D" w14:textId="77777777" w:rsidR="00E414D2" w:rsidRDefault="00E414D2" w:rsidP="00E414D2">
      <w:pPr>
        <w:pStyle w:val="ListParagraph"/>
      </w:pPr>
    </w:p>
    <w:p w14:paraId="2A24F59E" w14:textId="77777777" w:rsidR="00E414D2" w:rsidRDefault="00E414D2" w:rsidP="00E414D2"/>
    <w:p w14:paraId="2A24F59F" w14:textId="77777777" w:rsidR="00E414D2" w:rsidRDefault="00E414D2" w:rsidP="00E414D2"/>
    <w:p w14:paraId="2A24F5A0" w14:textId="77777777" w:rsidR="00BC6DE8" w:rsidRPr="00A32343" w:rsidRDefault="00BC6DE8"/>
    <w:sectPr w:rsidR="00BC6DE8" w:rsidRPr="00A32343" w:rsidSect="00C448C0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F5BB" w14:textId="77777777" w:rsidR="004073CF" w:rsidRDefault="004073CF" w:rsidP="00273E4A">
      <w:r>
        <w:separator/>
      </w:r>
    </w:p>
  </w:endnote>
  <w:endnote w:type="continuationSeparator" w:id="0">
    <w:p w14:paraId="2A24F5BC" w14:textId="77777777" w:rsidR="004073CF" w:rsidRDefault="004073C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F5C0" w14:textId="77777777" w:rsidR="00031C21" w:rsidRDefault="001B09AF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A24F5C9" wp14:editId="2A24F5C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9D1D7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Eq2OVnAAQAAag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2A24F5C1" w14:textId="77777777" w:rsidR="00031C21" w:rsidRPr="000F1EBF" w:rsidRDefault="00031C21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0678A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0678A0" w:rsidRPr="000F1EBF">
          <w:rPr>
            <w:sz w:val="22"/>
            <w:szCs w:val="22"/>
            <w:lang w:val="id-ID"/>
          </w:rPr>
          <w:fldChar w:fldCharType="separate"/>
        </w:r>
        <w:r w:rsidR="00674581">
          <w:rPr>
            <w:noProof/>
            <w:sz w:val="22"/>
            <w:szCs w:val="22"/>
            <w:lang w:val="id-ID"/>
          </w:rPr>
          <w:t>5</w:t>
        </w:r>
        <w:r w:rsidR="000678A0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0678A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0678A0" w:rsidRPr="000F1EBF">
          <w:rPr>
            <w:sz w:val="22"/>
            <w:szCs w:val="22"/>
            <w:lang w:val="id-ID"/>
          </w:rPr>
          <w:fldChar w:fldCharType="separate"/>
        </w:r>
        <w:r w:rsidR="00674581">
          <w:rPr>
            <w:noProof/>
            <w:sz w:val="22"/>
            <w:szCs w:val="22"/>
            <w:lang w:val="id-ID"/>
          </w:rPr>
          <w:t>6</w:t>
        </w:r>
        <w:r w:rsidR="000678A0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A24F5C2" w14:textId="77777777" w:rsidR="00031C21" w:rsidRPr="005F794B" w:rsidRDefault="00031C21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0678A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0678A0" w:rsidRPr="005F794B">
          <w:rPr>
            <w:i/>
            <w:sz w:val="20"/>
            <w:szCs w:val="20"/>
            <w:lang w:val="id-ID"/>
          </w:rPr>
          <w:fldChar w:fldCharType="separate"/>
        </w:r>
        <w:r w:rsidR="00674581">
          <w:rPr>
            <w:i/>
            <w:noProof/>
            <w:sz w:val="20"/>
            <w:szCs w:val="20"/>
            <w:lang w:val="id-ID"/>
          </w:rPr>
          <w:t>5</w:t>
        </w:r>
        <w:r w:rsidR="000678A0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0678A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0678A0" w:rsidRPr="005F794B">
          <w:rPr>
            <w:i/>
            <w:sz w:val="20"/>
            <w:szCs w:val="20"/>
            <w:lang w:val="id-ID"/>
          </w:rPr>
          <w:fldChar w:fldCharType="separate"/>
        </w:r>
        <w:r w:rsidR="00674581">
          <w:rPr>
            <w:i/>
            <w:noProof/>
            <w:sz w:val="20"/>
            <w:szCs w:val="20"/>
            <w:lang w:val="id-ID"/>
          </w:rPr>
          <w:t>6</w:t>
        </w:r>
        <w:r w:rsidR="000678A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A24F5C3" w14:textId="77777777" w:rsidR="00031C21" w:rsidRPr="0093677F" w:rsidRDefault="00031C21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F5C5" w14:textId="77777777" w:rsidR="00031C21" w:rsidRDefault="001B09AF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A24F5CB" wp14:editId="2A24F5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D2E37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8k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Vt+z5kDSyPaaqfY&#10;Ijsz+thQwcbtQtYmJvfstyh+RuZwM4DrVWH4cvLUNs8d1W8tOYie8PfjV5RUA4eExaapCzZDkgFs&#10;KtM43aahpsQEHS6Xi/uPNQ1NXHMVNNdGH2L6otCyvGm5Ic4FGI7bmDIRaK4l+R6HT9qYMmzj2Ehq&#10;7xZ3pSGi0TInc1kM/X5jAjtCfi7lK6oo87Ys4MHJAjYokJ8v+wTanPd0uXEXM7L+s5N7lKdduJpE&#10;8ywsL28vP5i3cel+/UPWvwA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DuX58k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2A24F5C6" w14:textId="77777777" w:rsidR="00031C21" w:rsidRPr="005F794B" w:rsidRDefault="00031C21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0678A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0678A0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0678A0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0678A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0678A0" w:rsidRPr="005F794B">
          <w:rPr>
            <w:lang w:val="id-ID"/>
          </w:rPr>
          <w:fldChar w:fldCharType="separate"/>
        </w:r>
        <w:r w:rsidR="00C448C0">
          <w:rPr>
            <w:noProof/>
            <w:lang w:val="id-ID"/>
          </w:rPr>
          <w:t>6</w:t>
        </w:r>
        <w:r w:rsidR="000678A0" w:rsidRPr="005F794B">
          <w:rPr>
            <w:lang w:val="id-ID"/>
          </w:rPr>
          <w:fldChar w:fldCharType="end"/>
        </w:r>
      </w:sdtContent>
    </w:sdt>
  </w:p>
  <w:p w14:paraId="2A24F5C7" w14:textId="77777777" w:rsidR="00031C21" w:rsidRPr="005F794B" w:rsidRDefault="00031C21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0678A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0678A0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0678A0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0678A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0678A0" w:rsidRPr="005F794B">
          <w:rPr>
            <w:i/>
            <w:sz w:val="20"/>
            <w:szCs w:val="20"/>
            <w:lang w:val="id-ID"/>
          </w:rPr>
          <w:fldChar w:fldCharType="separate"/>
        </w:r>
        <w:r w:rsidR="00C448C0">
          <w:rPr>
            <w:i/>
            <w:noProof/>
            <w:sz w:val="20"/>
            <w:szCs w:val="20"/>
            <w:lang w:val="id-ID"/>
          </w:rPr>
          <w:t>6</w:t>
        </w:r>
        <w:r w:rsidR="000678A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A24F5C8" w14:textId="77777777" w:rsidR="00031C21" w:rsidRDefault="0003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F5B9" w14:textId="77777777" w:rsidR="004073CF" w:rsidRDefault="004073CF" w:rsidP="00273E4A">
      <w:r>
        <w:separator/>
      </w:r>
    </w:p>
  </w:footnote>
  <w:footnote w:type="continuationSeparator" w:id="0">
    <w:p w14:paraId="2A24F5BA" w14:textId="77777777" w:rsidR="004073CF" w:rsidRDefault="004073C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F5BD" w14:textId="77777777" w:rsidR="006C65C1" w:rsidRDefault="006C65C1" w:rsidP="006C65C1">
    <w:pPr>
      <w:pStyle w:val="Header"/>
      <w:jc w:val="right"/>
      <w:rPr>
        <w:sz w:val="16"/>
        <w:szCs w:val="16"/>
        <w:lang w:val="id-ID"/>
      </w:rPr>
    </w:pPr>
  </w:p>
  <w:p w14:paraId="2A24F5BE" w14:textId="6D27E737" w:rsidR="006C65C1" w:rsidRPr="005B24F8" w:rsidRDefault="002B3A46" w:rsidP="006C65C1">
    <w:pPr>
      <w:pStyle w:val="Header"/>
      <w:jc w:val="right"/>
      <w:rPr>
        <w:sz w:val="16"/>
        <w:szCs w:val="16"/>
        <w:lang w:val="id-ID"/>
      </w:rPr>
    </w:pPr>
    <w:r>
      <w:rPr>
        <w:b/>
        <w:sz w:val="20"/>
        <w:szCs w:val="20"/>
        <w:lang w:val="sv-SE"/>
      </w:rPr>
      <w:t>FM-BINUS-AA-FPT-66/R0</w:t>
    </w:r>
  </w:p>
  <w:p w14:paraId="2A24F5BF" w14:textId="77777777" w:rsidR="006C65C1" w:rsidRDefault="006C6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F5C4" w14:textId="77777777" w:rsidR="00031C21" w:rsidRDefault="00031C21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44D"/>
    <w:multiLevelType w:val="hybridMultilevel"/>
    <w:tmpl w:val="7180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206"/>
    <w:multiLevelType w:val="hybridMultilevel"/>
    <w:tmpl w:val="3202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66B3"/>
    <w:multiLevelType w:val="hybridMultilevel"/>
    <w:tmpl w:val="5216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13939"/>
    <w:multiLevelType w:val="hybridMultilevel"/>
    <w:tmpl w:val="0942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21F6F"/>
    <w:multiLevelType w:val="hybridMultilevel"/>
    <w:tmpl w:val="4A6A57C6"/>
    <w:lvl w:ilvl="0" w:tplc="B7C6CC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403A2"/>
    <w:multiLevelType w:val="hybridMultilevel"/>
    <w:tmpl w:val="0172C9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0"/>
  </w:num>
  <w:num w:numId="14">
    <w:abstractNumId w:val="3"/>
  </w:num>
  <w:num w:numId="15">
    <w:abstractNumId w:val="4"/>
  </w:num>
  <w:num w:numId="16">
    <w:abstractNumId w:val="1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9E"/>
    <w:rsid w:val="00010D97"/>
    <w:rsid w:val="00020F10"/>
    <w:rsid w:val="00023306"/>
    <w:rsid w:val="00024CCE"/>
    <w:rsid w:val="00025FC2"/>
    <w:rsid w:val="00031C21"/>
    <w:rsid w:val="000407DB"/>
    <w:rsid w:val="00051154"/>
    <w:rsid w:val="00065565"/>
    <w:rsid w:val="000678A0"/>
    <w:rsid w:val="00072DE7"/>
    <w:rsid w:val="0007770E"/>
    <w:rsid w:val="00083DBA"/>
    <w:rsid w:val="00096B70"/>
    <w:rsid w:val="000A0C90"/>
    <w:rsid w:val="000A23D8"/>
    <w:rsid w:val="000A3F41"/>
    <w:rsid w:val="000B00C9"/>
    <w:rsid w:val="000B69D0"/>
    <w:rsid w:val="000C50D9"/>
    <w:rsid w:val="000E7842"/>
    <w:rsid w:val="000F057A"/>
    <w:rsid w:val="000F1EBF"/>
    <w:rsid w:val="000F529C"/>
    <w:rsid w:val="000F7CFC"/>
    <w:rsid w:val="000F7FC6"/>
    <w:rsid w:val="0010709B"/>
    <w:rsid w:val="00122BC2"/>
    <w:rsid w:val="00126822"/>
    <w:rsid w:val="00126D40"/>
    <w:rsid w:val="00131DAA"/>
    <w:rsid w:val="00134294"/>
    <w:rsid w:val="00145BA4"/>
    <w:rsid w:val="00145C2E"/>
    <w:rsid w:val="00146E21"/>
    <w:rsid w:val="00150E94"/>
    <w:rsid w:val="00151847"/>
    <w:rsid w:val="0015698F"/>
    <w:rsid w:val="00164D70"/>
    <w:rsid w:val="00183053"/>
    <w:rsid w:val="00183F26"/>
    <w:rsid w:val="00186D98"/>
    <w:rsid w:val="00192F31"/>
    <w:rsid w:val="00194B14"/>
    <w:rsid w:val="001955A6"/>
    <w:rsid w:val="001A300E"/>
    <w:rsid w:val="001B09AF"/>
    <w:rsid w:val="001B3A2E"/>
    <w:rsid w:val="001D4810"/>
    <w:rsid w:val="001E637E"/>
    <w:rsid w:val="001F64B6"/>
    <w:rsid w:val="00204ABD"/>
    <w:rsid w:val="00216EF1"/>
    <w:rsid w:val="0022011A"/>
    <w:rsid w:val="00224780"/>
    <w:rsid w:val="00232967"/>
    <w:rsid w:val="00235C36"/>
    <w:rsid w:val="002376FA"/>
    <w:rsid w:val="0024482A"/>
    <w:rsid w:val="00257981"/>
    <w:rsid w:val="002700B8"/>
    <w:rsid w:val="00273E4A"/>
    <w:rsid w:val="00281799"/>
    <w:rsid w:val="0028368C"/>
    <w:rsid w:val="002841B3"/>
    <w:rsid w:val="002956DC"/>
    <w:rsid w:val="00296DA6"/>
    <w:rsid w:val="002A07C0"/>
    <w:rsid w:val="002A138B"/>
    <w:rsid w:val="002A66E0"/>
    <w:rsid w:val="002B00F2"/>
    <w:rsid w:val="002B2620"/>
    <w:rsid w:val="002B3A46"/>
    <w:rsid w:val="002B7CDD"/>
    <w:rsid w:val="002C3AC5"/>
    <w:rsid w:val="002C3F29"/>
    <w:rsid w:val="002C7FC0"/>
    <w:rsid w:val="002D1472"/>
    <w:rsid w:val="002D7F31"/>
    <w:rsid w:val="002E3324"/>
    <w:rsid w:val="002F1D49"/>
    <w:rsid w:val="002F59B5"/>
    <w:rsid w:val="003002A2"/>
    <w:rsid w:val="00305136"/>
    <w:rsid w:val="003054E4"/>
    <w:rsid w:val="00310295"/>
    <w:rsid w:val="003143F7"/>
    <w:rsid w:val="00320C87"/>
    <w:rsid w:val="00321362"/>
    <w:rsid w:val="00323347"/>
    <w:rsid w:val="003432E6"/>
    <w:rsid w:val="003439D3"/>
    <w:rsid w:val="003444F6"/>
    <w:rsid w:val="00344E73"/>
    <w:rsid w:val="00351493"/>
    <w:rsid w:val="00362962"/>
    <w:rsid w:val="003634FF"/>
    <w:rsid w:val="0036669F"/>
    <w:rsid w:val="00366844"/>
    <w:rsid w:val="0037553B"/>
    <w:rsid w:val="00384C7B"/>
    <w:rsid w:val="00387D06"/>
    <w:rsid w:val="0039071A"/>
    <w:rsid w:val="00390E16"/>
    <w:rsid w:val="003A1788"/>
    <w:rsid w:val="003A56A9"/>
    <w:rsid w:val="003A6CCE"/>
    <w:rsid w:val="003B1D05"/>
    <w:rsid w:val="003B27CC"/>
    <w:rsid w:val="003B5F77"/>
    <w:rsid w:val="003C0A29"/>
    <w:rsid w:val="003C1CE6"/>
    <w:rsid w:val="003C6132"/>
    <w:rsid w:val="003D7084"/>
    <w:rsid w:val="003E3839"/>
    <w:rsid w:val="003F0B10"/>
    <w:rsid w:val="003F71D2"/>
    <w:rsid w:val="003F75F8"/>
    <w:rsid w:val="004073CF"/>
    <w:rsid w:val="004074A1"/>
    <w:rsid w:val="0041337D"/>
    <w:rsid w:val="00422134"/>
    <w:rsid w:val="0042590A"/>
    <w:rsid w:val="004316AD"/>
    <w:rsid w:val="00434FFC"/>
    <w:rsid w:val="004445E8"/>
    <w:rsid w:val="004455AB"/>
    <w:rsid w:val="00445C33"/>
    <w:rsid w:val="00446550"/>
    <w:rsid w:val="00446D31"/>
    <w:rsid w:val="0045325D"/>
    <w:rsid w:val="00470964"/>
    <w:rsid w:val="004716A8"/>
    <w:rsid w:val="0048133B"/>
    <w:rsid w:val="00491439"/>
    <w:rsid w:val="00494E4C"/>
    <w:rsid w:val="00496918"/>
    <w:rsid w:val="004B47B5"/>
    <w:rsid w:val="004B6AFE"/>
    <w:rsid w:val="004C0F0C"/>
    <w:rsid w:val="004D176C"/>
    <w:rsid w:val="004E7352"/>
    <w:rsid w:val="00520E03"/>
    <w:rsid w:val="005314B7"/>
    <w:rsid w:val="00535DA7"/>
    <w:rsid w:val="005425ED"/>
    <w:rsid w:val="005447D7"/>
    <w:rsid w:val="00552EE7"/>
    <w:rsid w:val="0055410B"/>
    <w:rsid w:val="00556E41"/>
    <w:rsid w:val="00571B72"/>
    <w:rsid w:val="0057373F"/>
    <w:rsid w:val="00582417"/>
    <w:rsid w:val="00582E4C"/>
    <w:rsid w:val="005A072D"/>
    <w:rsid w:val="005A32DD"/>
    <w:rsid w:val="005B07D4"/>
    <w:rsid w:val="005B3392"/>
    <w:rsid w:val="005B66A9"/>
    <w:rsid w:val="005C135E"/>
    <w:rsid w:val="005C156C"/>
    <w:rsid w:val="005C19B6"/>
    <w:rsid w:val="005D0782"/>
    <w:rsid w:val="005E29CF"/>
    <w:rsid w:val="005E78D2"/>
    <w:rsid w:val="005F47E6"/>
    <w:rsid w:val="005F5859"/>
    <w:rsid w:val="005F794B"/>
    <w:rsid w:val="00600685"/>
    <w:rsid w:val="0060201C"/>
    <w:rsid w:val="006020E4"/>
    <w:rsid w:val="0060486C"/>
    <w:rsid w:val="00606A6E"/>
    <w:rsid w:val="00610C81"/>
    <w:rsid w:val="00621A55"/>
    <w:rsid w:val="00635EE5"/>
    <w:rsid w:val="00643F75"/>
    <w:rsid w:val="00645E44"/>
    <w:rsid w:val="00656CBE"/>
    <w:rsid w:val="00656FA0"/>
    <w:rsid w:val="00660F7A"/>
    <w:rsid w:val="00674581"/>
    <w:rsid w:val="006757B1"/>
    <w:rsid w:val="006C657E"/>
    <w:rsid w:val="006C65C1"/>
    <w:rsid w:val="006D36BC"/>
    <w:rsid w:val="006E7161"/>
    <w:rsid w:val="006F4D80"/>
    <w:rsid w:val="00701ECA"/>
    <w:rsid w:val="00716B9B"/>
    <w:rsid w:val="00720962"/>
    <w:rsid w:val="0072245D"/>
    <w:rsid w:val="00724EA8"/>
    <w:rsid w:val="00735483"/>
    <w:rsid w:val="00737595"/>
    <w:rsid w:val="007566F0"/>
    <w:rsid w:val="00757207"/>
    <w:rsid w:val="00765910"/>
    <w:rsid w:val="007674F5"/>
    <w:rsid w:val="00770E15"/>
    <w:rsid w:val="00786CEE"/>
    <w:rsid w:val="00787247"/>
    <w:rsid w:val="007A422E"/>
    <w:rsid w:val="007B5A6A"/>
    <w:rsid w:val="007C1C37"/>
    <w:rsid w:val="007D7EEC"/>
    <w:rsid w:val="007E0EE7"/>
    <w:rsid w:val="007E5BCC"/>
    <w:rsid w:val="007E6D90"/>
    <w:rsid w:val="00803370"/>
    <w:rsid w:val="00805085"/>
    <w:rsid w:val="0080541B"/>
    <w:rsid w:val="00810737"/>
    <w:rsid w:val="00811C48"/>
    <w:rsid w:val="00816976"/>
    <w:rsid w:val="00822F4A"/>
    <w:rsid w:val="0083459F"/>
    <w:rsid w:val="00835706"/>
    <w:rsid w:val="0083780E"/>
    <w:rsid w:val="00837CF0"/>
    <w:rsid w:val="008462F2"/>
    <w:rsid w:val="008674E6"/>
    <w:rsid w:val="00876001"/>
    <w:rsid w:val="00876A58"/>
    <w:rsid w:val="00880175"/>
    <w:rsid w:val="008939EF"/>
    <w:rsid w:val="00894072"/>
    <w:rsid w:val="00895B8D"/>
    <w:rsid w:val="008B212E"/>
    <w:rsid w:val="008B2FAA"/>
    <w:rsid w:val="008B7541"/>
    <w:rsid w:val="008C1A4A"/>
    <w:rsid w:val="008D411F"/>
    <w:rsid w:val="009010C1"/>
    <w:rsid w:val="0090372F"/>
    <w:rsid w:val="00911E37"/>
    <w:rsid w:val="00917CC3"/>
    <w:rsid w:val="0092470D"/>
    <w:rsid w:val="00926411"/>
    <w:rsid w:val="00932B6E"/>
    <w:rsid w:val="00933273"/>
    <w:rsid w:val="0093677F"/>
    <w:rsid w:val="00937B93"/>
    <w:rsid w:val="00944ADA"/>
    <w:rsid w:val="00951798"/>
    <w:rsid w:val="009568C5"/>
    <w:rsid w:val="00961A2D"/>
    <w:rsid w:val="00964514"/>
    <w:rsid w:val="009665B7"/>
    <w:rsid w:val="00967072"/>
    <w:rsid w:val="0097243E"/>
    <w:rsid w:val="00973849"/>
    <w:rsid w:val="009832E4"/>
    <w:rsid w:val="009A2464"/>
    <w:rsid w:val="009A3737"/>
    <w:rsid w:val="009D4769"/>
    <w:rsid w:val="009E29D9"/>
    <w:rsid w:val="00A1473C"/>
    <w:rsid w:val="00A279D6"/>
    <w:rsid w:val="00A32343"/>
    <w:rsid w:val="00A46082"/>
    <w:rsid w:val="00A468B4"/>
    <w:rsid w:val="00A50AF3"/>
    <w:rsid w:val="00A52396"/>
    <w:rsid w:val="00A52AB7"/>
    <w:rsid w:val="00A53D38"/>
    <w:rsid w:val="00A552D5"/>
    <w:rsid w:val="00A666A5"/>
    <w:rsid w:val="00A701AA"/>
    <w:rsid w:val="00A909BA"/>
    <w:rsid w:val="00A933D3"/>
    <w:rsid w:val="00A96A3F"/>
    <w:rsid w:val="00AA0396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4143"/>
    <w:rsid w:val="00AE548F"/>
    <w:rsid w:val="00AE661D"/>
    <w:rsid w:val="00AF063F"/>
    <w:rsid w:val="00AF264E"/>
    <w:rsid w:val="00AF338E"/>
    <w:rsid w:val="00B04C4C"/>
    <w:rsid w:val="00B102E9"/>
    <w:rsid w:val="00B212C7"/>
    <w:rsid w:val="00B25A20"/>
    <w:rsid w:val="00B40F4A"/>
    <w:rsid w:val="00B440FB"/>
    <w:rsid w:val="00B458A3"/>
    <w:rsid w:val="00B4674F"/>
    <w:rsid w:val="00B517FB"/>
    <w:rsid w:val="00B667B6"/>
    <w:rsid w:val="00B70026"/>
    <w:rsid w:val="00B7140C"/>
    <w:rsid w:val="00B738F2"/>
    <w:rsid w:val="00B81979"/>
    <w:rsid w:val="00B90E48"/>
    <w:rsid w:val="00B948DA"/>
    <w:rsid w:val="00B9609E"/>
    <w:rsid w:val="00BA5A0F"/>
    <w:rsid w:val="00BC18E5"/>
    <w:rsid w:val="00BC3BED"/>
    <w:rsid w:val="00BC6DE8"/>
    <w:rsid w:val="00BD4B6E"/>
    <w:rsid w:val="00BE0705"/>
    <w:rsid w:val="00BE172B"/>
    <w:rsid w:val="00BE6CC5"/>
    <w:rsid w:val="00BF2997"/>
    <w:rsid w:val="00BF7C45"/>
    <w:rsid w:val="00C121D3"/>
    <w:rsid w:val="00C20BEF"/>
    <w:rsid w:val="00C25F66"/>
    <w:rsid w:val="00C31E5C"/>
    <w:rsid w:val="00C44051"/>
    <w:rsid w:val="00C448C0"/>
    <w:rsid w:val="00C525FC"/>
    <w:rsid w:val="00C56013"/>
    <w:rsid w:val="00C56C03"/>
    <w:rsid w:val="00C57A8A"/>
    <w:rsid w:val="00C57FE8"/>
    <w:rsid w:val="00C6549A"/>
    <w:rsid w:val="00C73AA4"/>
    <w:rsid w:val="00C8483C"/>
    <w:rsid w:val="00C87739"/>
    <w:rsid w:val="00C915BF"/>
    <w:rsid w:val="00CA0F7A"/>
    <w:rsid w:val="00CA746A"/>
    <w:rsid w:val="00CB2FFE"/>
    <w:rsid w:val="00CB736B"/>
    <w:rsid w:val="00CC1548"/>
    <w:rsid w:val="00CC26E8"/>
    <w:rsid w:val="00CC71E7"/>
    <w:rsid w:val="00CD263D"/>
    <w:rsid w:val="00CD2AD7"/>
    <w:rsid w:val="00CD64BC"/>
    <w:rsid w:val="00CF11B0"/>
    <w:rsid w:val="00D0543B"/>
    <w:rsid w:val="00D112E5"/>
    <w:rsid w:val="00D16792"/>
    <w:rsid w:val="00D30822"/>
    <w:rsid w:val="00D3685C"/>
    <w:rsid w:val="00D3775F"/>
    <w:rsid w:val="00D37E0D"/>
    <w:rsid w:val="00D42081"/>
    <w:rsid w:val="00D47C75"/>
    <w:rsid w:val="00D55BE9"/>
    <w:rsid w:val="00D60A6D"/>
    <w:rsid w:val="00D661BB"/>
    <w:rsid w:val="00D67DFC"/>
    <w:rsid w:val="00D80024"/>
    <w:rsid w:val="00D846B4"/>
    <w:rsid w:val="00D93EEA"/>
    <w:rsid w:val="00D95848"/>
    <w:rsid w:val="00DA2FF3"/>
    <w:rsid w:val="00DB0A75"/>
    <w:rsid w:val="00DB25AF"/>
    <w:rsid w:val="00DB3DEC"/>
    <w:rsid w:val="00DC4B9D"/>
    <w:rsid w:val="00DC6034"/>
    <w:rsid w:val="00DC6AF4"/>
    <w:rsid w:val="00DC700A"/>
    <w:rsid w:val="00DD54EA"/>
    <w:rsid w:val="00DE2FA6"/>
    <w:rsid w:val="00DE6E18"/>
    <w:rsid w:val="00DE729E"/>
    <w:rsid w:val="00DF1CE0"/>
    <w:rsid w:val="00DF224B"/>
    <w:rsid w:val="00E01615"/>
    <w:rsid w:val="00E021D9"/>
    <w:rsid w:val="00E0375C"/>
    <w:rsid w:val="00E03A52"/>
    <w:rsid w:val="00E03DA9"/>
    <w:rsid w:val="00E047D9"/>
    <w:rsid w:val="00E11A20"/>
    <w:rsid w:val="00E22FE5"/>
    <w:rsid w:val="00E335DA"/>
    <w:rsid w:val="00E36B77"/>
    <w:rsid w:val="00E36EA8"/>
    <w:rsid w:val="00E414D2"/>
    <w:rsid w:val="00E427B1"/>
    <w:rsid w:val="00E451C9"/>
    <w:rsid w:val="00E502A7"/>
    <w:rsid w:val="00E642BF"/>
    <w:rsid w:val="00E660C4"/>
    <w:rsid w:val="00E80062"/>
    <w:rsid w:val="00E9496C"/>
    <w:rsid w:val="00EA1A18"/>
    <w:rsid w:val="00EB5190"/>
    <w:rsid w:val="00ED2270"/>
    <w:rsid w:val="00ED4E5B"/>
    <w:rsid w:val="00ED5890"/>
    <w:rsid w:val="00EF0533"/>
    <w:rsid w:val="00EF17AC"/>
    <w:rsid w:val="00F05EE9"/>
    <w:rsid w:val="00F13B77"/>
    <w:rsid w:val="00F22A92"/>
    <w:rsid w:val="00F22BEE"/>
    <w:rsid w:val="00F36E33"/>
    <w:rsid w:val="00F53807"/>
    <w:rsid w:val="00F6753F"/>
    <w:rsid w:val="00F712CE"/>
    <w:rsid w:val="00F76BDB"/>
    <w:rsid w:val="00F80742"/>
    <w:rsid w:val="00F93B08"/>
    <w:rsid w:val="00F955DA"/>
    <w:rsid w:val="00F9730C"/>
    <w:rsid w:val="00FA41A2"/>
    <w:rsid w:val="00FB7758"/>
    <w:rsid w:val="00FC245F"/>
    <w:rsid w:val="00FC2CCD"/>
    <w:rsid w:val="00FC4AA6"/>
    <w:rsid w:val="00FC7A63"/>
    <w:rsid w:val="00FD5903"/>
    <w:rsid w:val="00FE4784"/>
    <w:rsid w:val="00FE6E71"/>
    <w:rsid w:val="00FE6FDC"/>
    <w:rsid w:val="00FE719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,"/>
  <w:listSeparator w:val=","/>
  <w14:docId w14:val="2A24F4E4"/>
  <w15:docId w15:val="{9953E567-C3E6-4969-BBD9-FB0D24D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757207"/>
    <w:rPr>
      <w:color w:val="0000FF"/>
      <w:u w:val="single"/>
    </w:rPr>
  </w:style>
  <w:style w:type="paragraph" w:styleId="NormalWeb">
    <w:name w:val="Normal (Web)"/>
    <w:basedOn w:val="Normal"/>
    <w:rsid w:val="0075720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B102E9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keydata.com/sql/sqlbetween.html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1keydata.com/sql/sqlwhere.html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1keydata.com/sql/sqldistinct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://www.1keydata.com/sql/sqlselect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1keydata.com/sql/sqllike.html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39B8B-57A9-4937-8765-6BE9EADF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Daniel Anando Wangean</cp:lastModifiedBy>
  <cp:revision>19</cp:revision>
  <cp:lastPrinted>2016-02-10T06:50:00Z</cp:lastPrinted>
  <dcterms:created xsi:type="dcterms:W3CDTF">2016-01-15T10:18:00Z</dcterms:created>
  <dcterms:modified xsi:type="dcterms:W3CDTF">2021-08-27T07:28:00Z</dcterms:modified>
</cp:coreProperties>
</file>